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CD" w:rsidRPr="001367A6" w:rsidRDefault="002D1A8B" w:rsidP="008F2A75">
      <w:pPr>
        <w:pStyle w:val="Heading1"/>
        <w:jc w:val="left"/>
        <w:rPr>
          <w:color w:val="FFFFFF" w:themeColor="background1"/>
          <w:sz w:val="2"/>
          <w:szCs w:val="2"/>
        </w:rPr>
      </w:pPr>
      <w:bookmarkStart w:id="0" w:name="_Toc437495869"/>
      <w:r>
        <w:rPr>
          <w:color w:val="FFFFFF" w:themeColor="background1"/>
          <w:sz w:val="2"/>
          <w:szCs w:val="2"/>
        </w:rPr>
        <w:t>HALAMAN SAMPUL</w:t>
      </w:r>
    </w:p>
    <w:p w:rsidR="00221281" w:rsidRPr="00221281" w:rsidRDefault="00221281" w:rsidP="00221281">
      <w:pPr>
        <w:spacing w:after="0" w:line="240" w:lineRule="auto"/>
        <w:jc w:val="center"/>
        <w:rPr>
          <w:rFonts w:eastAsia="Times New Roman"/>
          <w:b/>
          <w:sz w:val="28"/>
          <w:szCs w:val="24"/>
          <w:lang w:val="en-ID"/>
        </w:rPr>
      </w:pPr>
      <w:r w:rsidRPr="00221281">
        <w:rPr>
          <w:rFonts w:eastAsia="Times New Roman"/>
          <w:b/>
          <w:sz w:val="28"/>
          <w:szCs w:val="24"/>
          <w:lang w:val="en-ID"/>
        </w:rPr>
        <w:t>SKRIPSI</w:t>
      </w:r>
    </w:p>
    <w:p w:rsidR="00221281" w:rsidRPr="00221281" w:rsidRDefault="00221281" w:rsidP="00221281">
      <w:pPr>
        <w:spacing w:after="0" w:line="240" w:lineRule="auto"/>
        <w:jc w:val="center"/>
        <w:rPr>
          <w:rFonts w:eastAsia="Times New Roman"/>
          <w:b/>
          <w:szCs w:val="24"/>
          <w:lang w:val="en-ID"/>
        </w:rPr>
      </w:pPr>
    </w:p>
    <w:p w:rsidR="00221281" w:rsidRPr="00221281" w:rsidRDefault="00221281" w:rsidP="00221281">
      <w:pPr>
        <w:spacing w:after="0" w:line="240" w:lineRule="auto"/>
        <w:jc w:val="center"/>
        <w:rPr>
          <w:rFonts w:eastAsia="Times New Roman"/>
          <w:b/>
          <w:szCs w:val="24"/>
          <w:lang w:val="en-ID"/>
        </w:rPr>
      </w:pPr>
    </w:p>
    <w:p w:rsidR="00221281" w:rsidRPr="00221281" w:rsidRDefault="00221281" w:rsidP="00221281">
      <w:pPr>
        <w:spacing w:after="0" w:line="360" w:lineRule="auto"/>
        <w:jc w:val="center"/>
        <w:rPr>
          <w:rFonts w:eastAsia="Times New Roman"/>
          <w:b/>
          <w:szCs w:val="24"/>
          <w:lang w:val="en-ID"/>
        </w:rPr>
      </w:pPr>
      <w:r w:rsidRPr="00221281">
        <w:rPr>
          <w:rFonts w:eastAsia="Times New Roman"/>
          <w:b/>
          <w:szCs w:val="24"/>
          <w:lang w:val="en-ID"/>
        </w:rPr>
        <w:t xml:space="preserve">PENYUSUNAN RENCANA STRATEGIS SISTEM INFORMASI </w:t>
      </w:r>
    </w:p>
    <w:p w:rsidR="00221281" w:rsidRPr="00221281" w:rsidRDefault="00221281" w:rsidP="00221281">
      <w:pPr>
        <w:spacing w:after="0" w:line="360" w:lineRule="auto"/>
        <w:jc w:val="center"/>
        <w:rPr>
          <w:rFonts w:eastAsia="Times New Roman"/>
          <w:b/>
          <w:szCs w:val="24"/>
          <w:lang w:val="en-ID"/>
        </w:rPr>
      </w:pPr>
      <w:r w:rsidRPr="00221281">
        <w:rPr>
          <w:rFonts w:eastAsia="Times New Roman"/>
          <w:b/>
          <w:szCs w:val="24"/>
          <w:lang w:val="en-ID"/>
        </w:rPr>
        <w:t>BERBASIS VALUE PADA PEMERINTAH DAERAH</w:t>
      </w:r>
    </w:p>
    <w:p w:rsidR="00221281" w:rsidRDefault="00221281" w:rsidP="00221281">
      <w:pPr>
        <w:spacing w:after="0" w:line="360" w:lineRule="auto"/>
        <w:jc w:val="center"/>
        <w:rPr>
          <w:rFonts w:eastAsia="Times New Roman"/>
          <w:b/>
          <w:szCs w:val="24"/>
          <w:lang w:val="en-ID"/>
        </w:rPr>
      </w:pPr>
      <w:r w:rsidRPr="00221281">
        <w:rPr>
          <w:rFonts w:eastAsia="Times New Roman"/>
          <w:b/>
          <w:szCs w:val="24"/>
          <w:lang w:val="en-ID"/>
        </w:rPr>
        <w:t>(STUDI KASUS : PEMDA REJANG LEBONG)</w:t>
      </w:r>
    </w:p>
    <w:p w:rsidR="00EA1F16" w:rsidRDefault="00EA1F16" w:rsidP="00221281">
      <w:pPr>
        <w:spacing w:after="0" w:line="360" w:lineRule="auto"/>
        <w:jc w:val="center"/>
        <w:rPr>
          <w:rFonts w:eastAsia="Times New Roman"/>
          <w:b/>
          <w:szCs w:val="24"/>
          <w:lang w:val="en-ID"/>
        </w:rPr>
      </w:pPr>
    </w:p>
    <w:p w:rsidR="00EA1F16" w:rsidRDefault="00EA1F16" w:rsidP="00221281">
      <w:pPr>
        <w:spacing w:after="0" w:line="360" w:lineRule="auto"/>
        <w:jc w:val="center"/>
        <w:rPr>
          <w:rFonts w:eastAsia="Times New Roman"/>
          <w:b/>
          <w:szCs w:val="24"/>
          <w:lang w:val="en-ID"/>
        </w:rPr>
      </w:pPr>
    </w:p>
    <w:p w:rsidR="00EA1F16" w:rsidRPr="00221281" w:rsidRDefault="00EA1F16" w:rsidP="00221281">
      <w:pPr>
        <w:spacing w:after="0" w:line="360" w:lineRule="auto"/>
        <w:jc w:val="center"/>
        <w:rPr>
          <w:rFonts w:eastAsia="Times New Roman"/>
          <w:b/>
          <w:szCs w:val="24"/>
          <w:lang w:val="en-ID"/>
        </w:rPr>
      </w:pPr>
    </w:p>
    <w:p w:rsidR="00221281" w:rsidRPr="00221281" w:rsidRDefault="00221281" w:rsidP="00221281">
      <w:pPr>
        <w:spacing w:after="0" w:line="240" w:lineRule="auto"/>
        <w:jc w:val="center"/>
        <w:rPr>
          <w:rFonts w:eastAsia="Times New Roman"/>
          <w:b/>
          <w:szCs w:val="24"/>
          <w:lang w:val="en-ID"/>
        </w:rPr>
      </w:pPr>
    </w:p>
    <w:p w:rsidR="00221281" w:rsidRPr="00221281" w:rsidRDefault="00221281" w:rsidP="00221281">
      <w:pPr>
        <w:spacing w:after="0" w:line="240" w:lineRule="auto"/>
        <w:jc w:val="center"/>
        <w:rPr>
          <w:rFonts w:eastAsia="Times New Roman"/>
          <w:b/>
          <w:szCs w:val="24"/>
          <w:lang w:val="en-ID"/>
        </w:rPr>
      </w:pPr>
    </w:p>
    <w:p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3F486A47" wp14:editId="5822088C">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221281" w:rsidRPr="00221281" w:rsidRDefault="00221281" w:rsidP="00221281">
      <w:pPr>
        <w:spacing w:after="0" w:line="240" w:lineRule="auto"/>
        <w:jc w:val="both"/>
        <w:rPr>
          <w:rFonts w:eastAsia="Times New Roman"/>
          <w:szCs w:val="24"/>
          <w:lang w:val="en-ID"/>
        </w:rPr>
      </w:pPr>
    </w:p>
    <w:p w:rsidR="00221281" w:rsidRPr="00221281" w:rsidRDefault="00221281" w:rsidP="00221281">
      <w:pPr>
        <w:spacing w:after="0" w:line="240" w:lineRule="auto"/>
        <w:jc w:val="both"/>
        <w:rPr>
          <w:rFonts w:eastAsia="Times New Roman"/>
          <w:szCs w:val="24"/>
          <w:lang w:val="en-ID"/>
        </w:rPr>
      </w:pPr>
    </w:p>
    <w:p w:rsidR="00221281" w:rsidRDefault="00221281" w:rsidP="00221281">
      <w:pPr>
        <w:spacing w:after="0" w:line="240" w:lineRule="auto"/>
        <w:jc w:val="center"/>
        <w:rPr>
          <w:rFonts w:eastAsia="Times New Roman"/>
          <w:b/>
          <w:szCs w:val="24"/>
          <w:lang w:val="en-ID"/>
        </w:rPr>
      </w:pPr>
    </w:p>
    <w:p w:rsidR="00EA1F16" w:rsidRDefault="00EA1F16" w:rsidP="00221281">
      <w:pPr>
        <w:spacing w:after="0" w:line="240" w:lineRule="auto"/>
        <w:jc w:val="center"/>
        <w:rPr>
          <w:rFonts w:eastAsia="Times New Roman"/>
          <w:b/>
          <w:szCs w:val="24"/>
          <w:lang w:val="en-ID"/>
        </w:rPr>
      </w:pPr>
    </w:p>
    <w:p w:rsidR="00EA1F16" w:rsidRDefault="00EA1F16" w:rsidP="00221281">
      <w:pPr>
        <w:spacing w:after="0" w:line="240" w:lineRule="auto"/>
        <w:jc w:val="center"/>
        <w:rPr>
          <w:rFonts w:eastAsia="Times New Roman"/>
          <w:b/>
          <w:szCs w:val="24"/>
          <w:lang w:val="en-ID"/>
        </w:rPr>
      </w:pPr>
    </w:p>
    <w:p w:rsidR="00EA1F16" w:rsidRPr="00221281" w:rsidRDefault="00EA1F16" w:rsidP="00221281">
      <w:pPr>
        <w:spacing w:after="0" w:line="240" w:lineRule="auto"/>
        <w:jc w:val="center"/>
        <w:rPr>
          <w:rFonts w:eastAsia="Times New Roman"/>
          <w:b/>
          <w:szCs w:val="24"/>
          <w:lang w:val="en-ID"/>
        </w:rPr>
      </w:pPr>
    </w:p>
    <w:p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rsidR="00221281" w:rsidRPr="00221281" w:rsidRDefault="00221281" w:rsidP="00221281">
      <w:pPr>
        <w:spacing w:after="0" w:line="360" w:lineRule="auto"/>
        <w:jc w:val="center"/>
        <w:rPr>
          <w:rFonts w:eastAsia="Times New Roman"/>
          <w:b/>
          <w:szCs w:val="24"/>
          <w:lang w:val="en-ID"/>
        </w:rPr>
      </w:pPr>
      <w:r w:rsidRPr="00221281">
        <w:rPr>
          <w:rFonts w:eastAsia="Times New Roman"/>
          <w:b/>
          <w:szCs w:val="24"/>
          <w:lang w:val="en-ID"/>
        </w:rPr>
        <w:t>Yudi Wijanarko</w:t>
      </w:r>
    </w:p>
    <w:p w:rsidR="00221281" w:rsidRPr="00221281" w:rsidRDefault="00221281" w:rsidP="00221281">
      <w:pPr>
        <w:spacing w:after="0" w:line="360" w:lineRule="auto"/>
        <w:jc w:val="center"/>
        <w:rPr>
          <w:rFonts w:eastAsia="Times New Roman"/>
          <w:b/>
          <w:szCs w:val="24"/>
          <w:lang w:val="en-ID"/>
        </w:rPr>
      </w:pPr>
      <w:r w:rsidRPr="00221281">
        <w:rPr>
          <w:rFonts w:eastAsia="Times New Roman"/>
          <w:b/>
          <w:szCs w:val="24"/>
          <w:lang w:val="en-ID"/>
        </w:rPr>
        <w:t>GIA1015001</w:t>
      </w:r>
    </w:p>
    <w:p w:rsidR="00221281" w:rsidRPr="00221281" w:rsidRDefault="00221281" w:rsidP="00221281">
      <w:pPr>
        <w:spacing w:after="0" w:line="240" w:lineRule="auto"/>
        <w:jc w:val="center"/>
        <w:rPr>
          <w:rFonts w:eastAsia="Times New Roman"/>
          <w:b/>
          <w:szCs w:val="24"/>
          <w:lang w:val="en-ID"/>
        </w:rPr>
      </w:pPr>
    </w:p>
    <w:p w:rsidR="00221281" w:rsidRPr="00221281" w:rsidRDefault="00221281" w:rsidP="00221281">
      <w:pPr>
        <w:spacing w:after="0" w:line="240" w:lineRule="auto"/>
        <w:jc w:val="center"/>
        <w:rPr>
          <w:rFonts w:eastAsia="Times New Roman"/>
          <w:b/>
          <w:szCs w:val="24"/>
          <w:lang w:val="en-ID"/>
        </w:rPr>
      </w:pPr>
    </w:p>
    <w:p w:rsidR="00EA1F16" w:rsidRDefault="00EA1F16" w:rsidP="00221281">
      <w:pPr>
        <w:spacing w:after="0" w:line="240" w:lineRule="auto"/>
        <w:jc w:val="center"/>
        <w:rPr>
          <w:rFonts w:eastAsia="Times New Roman"/>
          <w:b/>
          <w:szCs w:val="24"/>
          <w:lang w:val="en-ID"/>
        </w:rPr>
      </w:pPr>
    </w:p>
    <w:p w:rsidR="00EA1F16" w:rsidRDefault="00EA1F16" w:rsidP="00221281">
      <w:pPr>
        <w:spacing w:after="0" w:line="240" w:lineRule="auto"/>
        <w:jc w:val="center"/>
        <w:rPr>
          <w:rFonts w:eastAsia="Times New Roman"/>
          <w:b/>
          <w:szCs w:val="24"/>
          <w:lang w:val="en-ID"/>
        </w:rPr>
      </w:pPr>
    </w:p>
    <w:p w:rsidR="00EA1F16" w:rsidRDefault="00EA1F16" w:rsidP="00221281">
      <w:pPr>
        <w:spacing w:after="0" w:line="240" w:lineRule="auto"/>
        <w:jc w:val="center"/>
        <w:rPr>
          <w:rFonts w:eastAsia="Times New Roman"/>
          <w:b/>
          <w:szCs w:val="24"/>
          <w:lang w:val="en-ID"/>
        </w:rPr>
      </w:pPr>
    </w:p>
    <w:p w:rsidR="00EA1F16" w:rsidRPr="00221281" w:rsidRDefault="00EA1F16" w:rsidP="00221281">
      <w:pPr>
        <w:spacing w:after="0" w:line="240" w:lineRule="auto"/>
        <w:jc w:val="center"/>
        <w:rPr>
          <w:rFonts w:eastAsia="Times New Roman"/>
          <w:b/>
          <w:szCs w:val="24"/>
          <w:lang w:val="en-ID"/>
        </w:rPr>
      </w:pPr>
    </w:p>
    <w:p w:rsidR="00221281" w:rsidRPr="00221281" w:rsidRDefault="00221281" w:rsidP="00221281">
      <w:pPr>
        <w:spacing w:after="0" w:line="240" w:lineRule="auto"/>
        <w:jc w:val="center"/>
        <w:rPr>
          <w:rFonts w:eastAsia="Times New Roman"/>
          <w:b/>
          <w:szCs w:val="24"/>
          <w:lang w:val="en-ID"/>
        </w:rPr>
      </w:pPr>
    </w:p>
    <w:p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PROGRAM STUDI SISTEM IFORMASI</w:t>
      </w:r>
    </w:p>
    <w:p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FAKULTAS TEKNIK</w:t>
      </w:r>
    </w:p>
    <w:p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UNIVERSITAS BENGKULU</w:t>
      </w:r>
    </w:p>
    <w:p w:rsidR="00221281" w:rsidRPr="00EA1F16" w:rsidRDefault="00221281" w:rsidP="00EA1F16">
      <w:pPr>
        <w:spacing w:after="0" w:line="240" w:lineRule="auto"/>
        <w:jc w:val="center"/>
        <w:rPr>
          <w:b/>
          <w:sz w:val="28"/>
          <w:szCs w:val="28"/>
        </w:rPr>
        <w:sectPr w:rsidR="00221281" w:rsidRPr="00EA1F16"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221281">
        <w:rPr>
          <w:rFonts w:eastAsia="Times New Roman"/>
          <w:b/>
          <w:szCs w:val="24"/>
          <w:lang w:val="en-ID"/>
        </w:rPr>
        <w:t>2020</w:t>
      </w:r>
    </w:p>
    <w:p w:rsidR="00221281" w:rsidRPr="005310A1" w:rsidRDefault="00221281" w:rsidP="00221281">
      <w:pPr>
        <w:spacing w:line="360" w:lineRule="auto"/>
        <w:jc w:val="center"/>
        <w:rPr>
          <w:b/>
          <w:bCs/>
        </w:rPr>
      </w:pPr>
      <w:r w:rsidRPr="00924A73">
        <w:rPr>
          <w:b/>
          <w:bCs/>
          <w:sz w:val="28"/>
        </w:rPr>
        <w:lastRenderedPageBreak/>
        <w:t xml:space="preserve">LEMBAR PERSETUJUAN SKRIPSI </w:t>
      </w:r>
    </w:p>
    <w:p w:rsidR="00221281" w:rsidRDefault="00221281" w:rsidP="00221281">
      <w:pPr>
        <w:spacing w:line="360" w:lineRule="auto"/>
        <w:jc w:val="center"/>
        <w:rPr>
          <w:b/>
          <w:bCs/>
        </w:rPr>
      </w:pPr>
    </w:p>
    <w:p w:rsidR="00221281" w:rsidRPr="005310A1" w:rsidRDefault="00221281" w:rsidP="00EA1F16">
      <w:pPr>
        <w:spacing w:after="0" w:line="360" w:lineRule="auto"/>
        <w:jc w:val="center"/>
        <w:rPr>
          <w:b/>
          <w:bCs/>
        </w:rPr>
      </w:pPr>
      <w:r w:rsidRPr="005310A1">
        <w:rPr>
          <w:b/>
          <w:bCs/>
        </w:rPr>
        <w:t xml:space="preserve">PENYUSUNAN RENCANA STRATEGIS SISTEM INFORMASI </w:t>
      </w:r>
    </w:p>
    <w:p w:rsidR="00221281" w:rsidRPr="005310A1" w:rsidRDefault="00221281" w:rsidP="00EA1F16">
      <w:pPr>
        <w:spacing w:after="0" w:line="360" w:lineRule="auto"/>
        <w:jc w:val="center"/>
        <w:rPr>
          <w:b/>
          <w:bCs/>
        </w:rPr>
      </w:pPr>
      <w:r w:rsidRPr="005310A1">
        <w:rPr>
          <w:b/>
          <w:bCs/>
        </w:rPr>
        <w:t>BERBASIS VALUE PADA PEMERINTAH DAERAH.</w:t>
      </w:r>
    </w:p>
    <w:p w:rsidR="00221281" w:rsidRPr="005310A1" w:rsidRDefault="00221281" w:rsidP="00EA1F16">
      <w:pPr>
        <w:spacing w:after="0" w:line="360" w:lineRule="auto"/>
        <w:jc w:val="center"/>
        <w:rPr>
          <w:b/>
          <w:bCs/>
        </w:rPr>
      </w:pPr>
      <w:r w:rsidRPr="005310A1">
        <w:rPr>
          <w:b/>
          <w:bCs/>
        </w:rPr>
        <w:t xml:space="preserve">(STUDI </w:t>
      </w:r>
      <w:proofErr w:type="gramStart"/>
      <w:r w:rsidRPr="005310A1">
        <w:rPr>
          <w:b/>
          <w:bCs/>
        </w:rPr>
        <w:t>KASUS :</w:t>
      </w:r>
      <w:proofErr w:type="gramEnd"/>
      <w:r w:rsidRPr="005310A1">
        <w:rPr>
          <w:b/>
          <w:bCs/>
        </w:rPr>
        <w:t xml:space="preserve"> PEMDA REJANG LEBONG)</w:t>
      </w:r>
      <w:r w:rsidRPr="00043F54">
        <w:rPr>
          <w:noProof/>
        </w:rPr>
        <w:t xml:space="preserve"> </w:t>
      </w:r>
    </w:p>
    <w:p w:rsidR="00221281" w:rsidRDefault="00221281" w:rsidP="00EA1F16">
      <w:pPr>
        <w:spacing w:after="0" w:line="240" w:lineRule="auto"/>
        <w:jc w:val="center"/>
        <w:rPr>
          <w:b/>
          <w:bCs/>
          <w:sz w:val="28"/>
        </w:rPr>
      </w:pPr>
    </w:p>
    <w:p w:rsidR="00221281" w:rsidRPr="005310A1" w:rsidRDefault="00221281" w:rsidP="00EA1F16">
      <w:pPr>
        <w:spacing w:after="0" w:line="240" w:lineRule="auto"/>
        <w:jc w:val="center"/>
        <w:rPr>
          <w:b/>
        </w:rPr>
      </w:pPr>
      <w:r w:rsidRPr="005310A1">
        <w:rPr>
          <w:b/>
          <w:bCs/>
        </w:rPr>
        <w:t xml:space="preserve">SKRIPSI </w:t>
      </w:r>
    </w:p>
    <w:p w:rsidR="00221281" w:rsidRPr="005310A1" w:rsidRDefault="00221281" w:rsidP="00EA1F16">
      <w:pPr>
        <w:spacing w:after="0" w:line="240" w:lineRule="auto"/>
        <w:jc w:val="center"/>
        <w:rPr>
          <w:b/>
        </w:rPr>
      </w:pPr>
      <w:r w:rsidRPr="005310A1">
        <w:rPr>
          <w:b/>
          <w:bCs/>
        </w:rPr>
        <w:t xml:space="preserve">Program Studi </w:t>
      </w:r>
      <w:r w:rsidR="00154668">
        <w:rPr>
          <w:b/>
          <w:bCs/>
        </w:rPr>
        <w:t>Sistem Informasi</w:t>
      </w:r>
      <w:r w:rsidRPr="005310A1">
        <w:rPr>
          <w:b/>
          <w:bCs/>
        </w:rPr>
        <w:t xml:space="preserve"> </w:t>
      </w:r>
    </w:p>
    <w:p w:rsidR="00221281" w:rsidRPr="005310A1" w:rsidRDefault="00221281" w:rsidP="00EA1F16">
      <w:pPr>
        <w:spacing w:after="0" w:line="240" w:lineRule="auto"/>
        <w:jc w:val="center"/>
        <w:rPr>
          <w:b/>
          <w:bCs/>
        </w:rPr>
      </w:pPr>
      <w:r w:rsidRPr="005310A1">
        <w:rPr>
          <w:b/>
          <w:bCs/>
        </w:rPr>
        <w:t xml:space="preserve">Jenjang Strata I </w:t>
      </w:r>
    </w:p>
    <w:p w:rsidR="00221281" w:rsidRDefault="00221281" w:rsidP="00EA1F16">
      <w:pPr>
        <w:spacing w:after="0" w:line="240" w:lineRule="auto"/>
        <w:jc w:val="center"/>
        <w:rPr>
          <w:b/>
          <w:sz w:val="28"/>
        </w:rPr>
      </w:pPr>
    </w:p>
    <w:p w:rsidR="00221281" w:rsidRPr="005310A1" w:rsidRDefault="00221281" w:rsidP="00EA1F16">
      <w:pPr>
        <w:spacing w:after="0" w:line="240" w:lineRule="auto"/>
        <w:jc w:val="center"/>
        <w:rPr>
          <w:b/>
          <w:sz w:val="28"/>
        </w:rPr>
      </w:pPr>
    </w:p>
    <w:p w:rsidR="00221281" w:rsidRDefault="00221281" w:rsidP="00EA1F16">
      <w:pPr>
        <w:spacing w:after="0" w:line="240" w:lineRule="auto"/>
        <w:jc w:val="center"/>
      </w:pPr>
      <w:r>
        <w:t>diusun oleh</w:t>
      </w:r>
    </w:p>
    <w:p w:rsidR="00221281" w:rsidRDefault="00221281" w:rsidP="00EA1F16">
      <w:pPr>
        <w:spacing w:after="0" w:line="240" w:lineRule="auto"/>
        <w:jc w:val="center"/>
        <w:rPr>
          <w:b/>
        </w:rPr>
      </w:pPr>
      <w:r>
        <w:rPr>
          <w:b/>
        </w:rPr>
        <w:t>Yudi Wijanarko</w:t>
      </w:r>
    </w:p>
    <w:p w:rsidR="00221281" w:rsidRDefault="00221281" w:rsidP="00EA1F16">
      <w:pPr>
        <w:spacing w:after="0" w:line="240" w:lineRule="auto"/>
        <w:jc w:val="center"/>
        <w:rPr>
          <w:b/>
        </w:rPr>
      </w:pPr>
      <w:r>
        <w:rPr>
          <w:b/>
        </w:rPr>
        <w:t>GIA1015001</w:t>
      </w:r>
    </w:p>
    <w:p w:rsidR="00221281" w:rsidRDefault="00221281" w:rsidP="00EA1F16">
      <w:pPr>
        <w:spacing w:after="0" w:line="240" w:lineRule="auto"/>
        <w:jc w:val="center"/>
        <w:rPr>
          <w:b/>
          <w:sz w:val="28"/>
        </w:rPr>
      </w:pPr>
    </w:p>
    <w:p w:rsidR="00221281" w:rsidRDefault="00221281" w:rsidP="00EA1F16">
      <w:pPr>
        <w:spacing w:after="0" w:line="240" w:lineRule="auto"/>
        <w:jc w:val="center"/>
        <w:rPr>
          <w:b/>
          <w:bCs/>
        </w:rPr>
      </w:pPr>
      <w:r w:rsidRPr="005310A1">
        <w:rPr>
          <w:b/>
          <w:bCs/>
        </w:rPr>
        <w:t>Telah Diperiksa dan Disetujui oleh Pembimbing</w:t>
      </w:r>
    </w:p>
    <w:p w:rsidR="00221281" w:rsidRDefault="00221281" w:rsidP="00EA1F16">
      <w:pPr>
        <w:spacing w:after="0" w:line="240" w:lineRule="auto"/>
        <w:jc w:val="center"/>
        <w:rPr>
          <w:b/>
          <w:bCs/>
        </w:rPr>
      </w:pPr>
    </w:p>
    <w:p w:rsidR="00221281" w:rsidRPr="005310A1" w:rsidRDefault="00221281" w:rsidP="00EA1F16">
      <w:pPr>
        <w:spacing w:after="0" w:line="240" w:lineRule="auto"/>
        <w:jc w:val="center"/>
        <w:rPr>
          <w:b/>
          <w:bCs/>
        </w:rPr>
      </w:pPr>
      <w:r w:rsidRPr="005310A1">
        <w:rPr>
          <w:b/>
          <w:bCs/>
          <w:szCs w:val="24"/>
        </w:rPr>
        <w:t xml:space="preserve">Bengkulu, </w:t>
      </w:r>
      <w:r w:rsidRPr="005310A1">
        <w:rPr>
          <w:b/>
          <w:szCs w:val="24"/>
        </w:rPr>
        <w:t xml:space="preserve">2 Februari </w:t>
      </w:r>
      <w:r w:rsidRPr="005310A1">
        <w:rPr>
          <w:b/>
          <w:bCs/>
          <w:szCs w:val="24"/>
        </w:rPr>
        <w:t xml:space="preserve">2021 </w:t>
      </w:r>
      <w:r w:rsidRPr="005310A1">
        <w:rPr>
          <w:b/>
          <w:bCs/>
        </w:rPr>
        <w:t xml:space="preserve"> </w:t>
      </w:r>
    </w:p>
    <w:tbl>
      <w:tblPr>
        <w:tblW w:w="0" w:type="auto"/>
        <w:jc w:val="center"/>
        <w:tblBorders>
          <w:top w:val="nil"/>
          <w:left w:val="nil"/>
          <w:bottom w:val="nil"/>
          <w:right w:val="nil"/>
        </w:tblBorders>
        <w:tblLayout w:type="fixed"/>
        <w:tblLook w:val="0000" w:firstRow="0" w:lastRow="0" w:firstColumn="0" w:lastColumn="0" w:noHBand="0" w:noVBand="0"/>
      </w:tblPr>
      <w:tblGrid>
        <w:gridCol w:w="3894"/>
        <w:gridCol w:w="3894"/>
      </w:tblGrid>
      <w:tr w:rsidR="00221281" w:rsidRPr="005310A1" w:rsidTr="00221281">
        <w:trPr>
          <w:trHeight w:val="935"/>
          <w:jc w:val="center"/>
        </w:trPr>
        <w:tc>
          <w:tcPr>
            <w:tcW w:w="3894" w:type="dxa"/>
          </w:tcPr>
          <w:p w:rsidR="00221281" w:rsidRDefault="00221281" w:rsidP="00EA1F16">
            <w:pPr>
              <w:spacing w:after="0" w:line="240" w:lineRule="auto"/>
              <w:jc w:val="center"/>
              <w:rPr>
                <w:b/>
                <w:bCs/>
              </w:rPr>
            </w:pPr>
            <w:r w:rsidRPr="005310A1">
              <w:rPr>
                <w:b/>
                <w:bCs/>
                <w:szCs w:val="24"/>
              </w:rPr>
              <w:t>Pembimbing Utama,</w:t>
            </w:r>
          </w:p>
          <w:p w:rsidR="00221281" w:rsidRDefault="00221281" w:rsidP="00EA1F16">
            <w:pPr>
              <w:spacing w:after="0" w:line="240" w:lineRule="auto"/>
              <w:jc w:val="center"/>
              <w:rPr>
                <w:b/>
              </w:rPr>
            </w:pPr>
          </w:p>
          <w:p w:rsidR="00221281" w:rsidRDefault="00221281" w:rsidP="00EA1F16">
            <w:pPr>
              <w:spacing w:after="0" w:line="240" w:lineRule="auto"/>
              <w:jc w:val="center"/>
              <w:rPr>
                <w:b/>
              </w:rPr>
            </w:pPr>
          </w:p>
          <w:p w:rsidR="00221281" w:rsidRDefault="00221281" w:rsidP="00EA1F16">
            <w:pPr>
              <w:spacing w:after="0" w:line="240" w:lineRule="auto"/>
              <w:jc w:val="center"/>
              <w:rPr>
                <w:b/>
              </w:rPr>
            </w:pPr>
          </w:p>
          <w:p w:rsidR="00221281" w:rsidRPr="005310A1" w:rsidRDefault="00221281" w:rsidP="00EA1F16">
            <w:pPr>
              <w:spacing w:after="0" w:line="240" w:lineRule="auto"/>
              <w:jc w:val="center"/>
              <w:rPr>
                <w:b/>
                <w:szCs w:val="24"/>
              </w:rPr>
            </w:pPr>
          </w:p>
          <w:p w:rsidR="00221281" w:rsidRPr="00924A73" w:rsidRDefault="00221281" w:rsidP="00EA1F16">
            <w:pPr>
              <w:spacing w:after="0" w:line="240" w:lineRule="auto"/>
              <w:jc w:val="center"/>
              <w:rPr>
                <w:b/>
                <w:szCs w:val="24"/>
                <w:u w:val="single"/>
              </w:rPr>
            </w:pPr>
            <w:r w:rsidRPr="00924A73">
              <w:rPr>
                <w:b/>
                <w:bCs/>
                <w:szCs w:val="24"/>
                <w:u w:val="single"/>
              </w:rPr>
              <w:t xml:space="preserve">Ernawati, S.T., M.Cs. </w:t>
            </w:r>
          </w:p>
          <w:p w:rsidR="00221281" w:rsidRPr="005310A1" w:rsidRDefault="00221281" w:rsidP="00EA1F16">
            <w:pPr>
              <w:spacing w:after="0" w:line="240" w:lineRule="auto"/>
              <w:jc w:val="center"/>
              <w:rPr>
                <w:b/>
                <w:szCs w:val="24"/>
              </w:rPr>
            </w:pPr>
            <w:r w:rsidRPr="005310A1">
              <w:rPr>
                <w:b/>
                <w:bCs/>
                <w:szCs w:val="24"/>
              </w:rPr>
              <w:t xml:space="preserve">NIP. 19730814 200604 2 001 </w:t>
            </w:r>
          </w:p>
        </w:tc>
        <w:tc>
          <w:tcPr>
            <w:tcW w:w="3894" w:type="dxa"/>
          </w:tcPr>
          <w:p w:rsidR="00221281" w:rsidRDefault="00221281" w:rsidP="00EA1F16">
            <w:pPr>
              <w:spacing w:after="0" w:line="240" w:lineRule="auto"/>
              <w:jc w:val="center"/>
              <w:rPr>
                <w:b/>
                <w:bCs/>
              </w:rPr>
            </w:pPr>
            <w:r w:rsidRPr="005310A1">
              <w:rPr>
                <w:b/>
                <w:bCs/>
                <w:szCs w:val="24"/>
              </w:rPr>
              <w:t xml:space="preserve">Pembimbing Pendamping, </w:t>
            </w:r>
          </w:p>
          <w:p w:rsidR="00221281" w:rsidRDefault="00221281" w:rsidP="00EA1F16">
            <w:pPr>
              <w:spacing w:after="0" w:line="240" w:lineRule="auto"/>
              <w:jc w:val="center"/>
              <w:rPr>
                <w:b/>
              </w:rPr>
            </w:pPr>
          </w:p>
          <w:p w:rsidR="00221281" w:rsidRDefault="00221281" w:rsidP="00EA1F16">
            <w:pPr>
              <w:spacing w:after="0" w:line="240" w:lineRule="auto"/>
              <w:jc w:val="center"/>
              <w:rPr>
                <w:b/>
              </w:rPr>
            </w:pPr>
          </w:p>
          <w:p w:rsidR="00221281" w:rsidRDefault="00221281" w:rsidP="00EA1F16">
            <w:pPr>
              <w:spacing w:after="0" w:line="240" w:lineRule="auto"/>
              <w:jc w:val="center"/>
              <w:rPr>
                <w:b/>
              </w:rPr>
            </w:pPr>
          </w:p>
          <w:p w:rsidR="00221281" w:rsidRPr="005310A1" w:rsidRDefault="00221281" w:rsidP="00EA1F16">
            <w:pPr>
              <w:spacing w:after="0" w:line="240" w:lineRule="auto"/>
              <w:jc w:val="center"/>
              <w:rPr>
                <w:b/>
                <w:szCs w:val="24"/>
              </w:rPr>
            </w:pPr>
          </w:p>
          <w:p w:rsidR="00221281" w:rsidRPr="00924A73" w:rsidRDefault="00221281" w:rsidP="00EA1F16">
            <w:pPr>
              <w:spacing w:after="0" w:line="240" w:lineRule="auto"/>
              <w:jc w:val="center"/>
              <w:rPr>
                <w:b/>
                <w:szCs w:val="24"/>
                <w:u w:val="single"/>
              </w:rPr>
            </w:pPr>
            <w:r w:rsidRPr="00924A73">
              <w:rPr>
                <w:b/>
                <w:bCs/>
                <w:szCs w:val="24"/>
                <w:u w:val="single"/>
              </w:rPr>
              <w:t xml:space="preserve">Funny Farady C, </w:t>
            </w:r>
            <w:proofErr w:type="gramStart"/>
            <w:r w:rsidRPr="00924A73">
              <w:rPr>
                <w:b/>
                <w:bCs/>
                <w:szCs w:val="24"/>
                <w:u w:val="single"/>
              </w:rPr>
              <w:t>S.Kom</w:t>
            </w:r>
            <w:proofErr w:type="gramEnd"/>
            <w:r w:rsidRPr="00924A73">
              <w:rPr>
                <w:b/>
                <w:bCs/>
                <w:szCs w:val="24"/>
                <w:u w:val="single"/>
              </w:rPr>
              <w:t xml:space="preserve">., M.T </w:t>
            </w:r>
          </w:p>
          <w:p w:rsidR="00221281" w:rsidRPr="005310A1" w:rsidRDefault="00221281" w:rsidP="00EA1F16">
            <w:pPr>
              <w:spacing w:after="0" w:line="240" w:lineRule="auto"/>
              <w:jc w:val="center"/>
              <w:rPr>
                <w:b/>
                <w:szCs w:val="24"/>
              </w:rPr>
            </w:pPr>
            <w:r w:rsidRPr="005310A1">
              <w:rPr>
                <w:b/>
                <w:bCs/>
                <w:szCs w:val="24"/>
              </w:rPr>
              <w:t xml:space="preserve">NIP. 19820517 200812 1 004 </w:t>
            </w:r>
          </w:p>
        </w:tc>
      </w:tr>
    </w:tbl>
    <w:p w:rsidR="00221281" w:rsidRDefault="00221281" w:rsidP="00EA1F16">
      <w:pPr>
        <w:spacing w:after="0" w:line="240" w:lineRule="auto"/>
        <w:jc w:val="center"/>
        <w:rPr>
          <w:b/>
          <w:sz w:val="28"/>
        </w:rPr>
      </w:pPr>
    </w:p>
    <w:p w:rsidR="00221281" w:rsidRDefault="00221281" w:rsidP="00EA1F16">
      <w:pPr>
        <w:spacing w:after="0" w:line="240" w:lineRule="auto"/>
        <w:jc w:val="center"/>
        <w:rPr>
          <w:b/>
        </w:rPr>
      </w:pPr>
    </w:p>
    <w:p w:rsidR="00221281" w:rsidRDefault="00221281" w:rsidP="00EA1F16">
      <w:pPr>
        <w:spacing w:after="0" w:line="240" w:lineRule="auto"/>
        <w:jc w:val="center"/>
        <w:rPr>
          <w:b/>
        </w:rPr>
      </w:pPr>
      <w:r>
        <w:rPr>
          <w:b/>
        </w:rPr>
        <w:t xml:space="preserve">Mengetahui, </w:t>
      </w:r>
    </w:p>
    <w:p w:rsidR="00221281" w:rsidRDefault="00221281" w:rsidP="00EA1F16">
      <w:pPr>
        <w:spacing w:after="0" w:line="240" w:lineRule="auto"/>
        <w:jc w:val="center"/>
        <w:rPr>
          <w:b/>
        </w:rPr>
      </w:pPr>
      <w:r>
        <w:rPr>
          <w:b/>
        </w:rPr>
        <w:t>Koordinator Program Studi Sistem Informasi</w:t>
      </w:r>
    </w:p>
    <w:p w:rsidR="00221281" w:rsidRDefault="00221281" w:rsidP="00EA1F16">
      <w:pPr>
        <w:spacing w:after="0" w:line="240" w:lineRule="auto"/>
        <w:jc w:val="center"/>
        <w:rPr>
          <w:b/>
        </w:rPr>
      </w:pPr>
    </w:p>
    <w:p w:rsidR="00221281" w:rsidRDefault="00221281" w:rsidP="00EA1F16">
      <w:pPr>
        <w:spacing w:after="0" w:line="240" w:lineRule="auto"/>
        <w:jc w:val="center"/>
        <w:rPr>
          <w:b/>
        </w:rPr>
      </w:pPr>
    </w:p>
    <w:p w:rsidR="00221281" w:rsidRDefault="00221281" w:rsidP="00EA1F16">
      <w:pPr>
        <w:spacing w:after="0" w:line="240" w:lineRule="auto"/>
        <w:jc w:val="center"/>
        <w:rPr>
          <w:b/>
        </w:rPr>
      </w:pPr>
    </w:p>
    <w:p w:rsidR="00221281" w:rsidRDefault="00221281" w:rsidP="00EA1F16">
      <w:pPr>
        <w:spacing w:after="0" w:line="240" w:lineRule="auto"/>
        <w:jc w:val="center"/>
        <w:rPr>
          <w:b/>
        </w:rPr>
      </w:pPr>
    </w:p>
    <w:p w:rsidR="00221281" w:rsidRDefault="00221281" w:rsidP="00EA1F16">
      <w:pPr>
        <w:spacing w:after="0" w:line="240" w:lineRule="auto"/>
        <w:jc w:val="center"/>
        <w:rPr>
          <w:b/>
        </w:rPr>
      </w:pPr>
      <w:r>
        <w:rPr>
          <w:b/>
        </w:rPr>
        <w:t>Aan Erlanshari, S.T., M.Eng.</w:t>
      </w:r>
    </w:p>
    <w:p w:rsidR="00221281" w:rsidRPr="005310A1" w:rsidRDefault="00221281" w:rsidP="00EA1F16">
      <w:pPr>
        <w:spacing w:after="0" w:line="240" w:lineRule="auto"/>
        <w:jc w:val="center"/>
        <w:rPr>
          <w:b/>
        </w:rPr>
      </w:pPr>
      <w:r>
        <w:rPr>
          <w:b/>
        </w:rPr>
        <w:t xml:space="preserve">NIP. </w:t>
      </w:r>
      <w:r w:rsidRPr="00043F54">
        <w:rPr>
          <w:b/>
        </w:rPr>
        <w:t>198112222008011011</w:t>
      </w:r>
    </w:p>
    <w:p w:rsidR="00221281" w:rsidRPr="009149EB" w:rsidRDefault="00221281" w:rsidP="008F2A75">
      <w:pPr>
        <w:spacing w:after="0"/>
        <w:sectPr w:rsidR="00221281" w:rsidRPr="009149EB" w:rsidSect="00EA1F16">
          <w:footerReference w:type="first" r:id="rId14"/>
          <w:type w:val="evenPage"/>
          <w:pgSz w:w="12191" w:h="16840" w:code="9"/>
          <w:pgMar w:top="2268" w:right="1701" w:bottom="1701" w:left="2268" w:header="720" w:footer="720" w:gutter="0"/>
          <w:pgNumType w:fmt="lowerRoman" w:start="1"/>
          <w:cols w:space="720"/>
          <w:docGrid w:linePitch="360"/>
        </w:sectPr>
      </w:pPr>
    </w:p>
    <w:p w:rsidR="00567346" w:rsidRPr="001367A6" w:rsidRDefault="002D1A8B" w:rsidP="008F2A75">
      <w:pPr>
        <w:pStyle w:val="Heading1"/>
        <w:jc w:val="left"/>
        <w:rPr>
          <w:color w:val="FFFFFF" w:themeColor="background1"/>
          <w:sz w:val="2"/>
          <w:szCs w:val="2"/>
        </w:rPr>
      </w:pPr>
      <w:r>
        <w:rPr>
          <w:color w:val="FFFFFF" w:themeColor="background1"/>
          <w:sz w:val="2"/>
          <w:szCs w:val="2"/>
        </w:rPr>
        <w:lastRenderedPageBreak/>
        <w:t>HALAMAN LOGO UNIVERSITAS</w:t>
      </w:r>
    </w:p>
    <w:p w:rsidR="00EA1F16" w:rsidRDefault="00EA1F16" w:rsidP="00EA1F16">
      <w:pPr>
        <w:spacing w:after="0" w:line="240" w:lineRule="auto"/>
        <w:jc w:val="center"/>
        <w:rPr>
          <w:b/>
          <w:sz w:val="28"/>
        </w:rPr>
      </w:pPr>
      <w:r w:rsidRPr="00016495">
        <w:rPr>
          <w:b/>
          <w:sz w:val="28"/>
        </w:rPr>
        <w:t>HALAMAN PENGESAHAN</w:t>
      </w:r>
    </w:p>
    <w:p w:rsidR="00EA1F16" w:rsidRDefault="00EA1F16" w:rsidP="00EA1F16">
      <w:pPr>
        <w:spacing w:after="0" w:line="240" w:lineRule="auto"/>
        <w:jc w:val="center"/>
        <w:rPr>
          <w:b/>
        </w:rPr>
      </w:pPr>
    </w:p>
    <w:p w:rsidR="00EA1F16" w:rsidRDefault="00EA1F16" w:rsidP="00EA1F16">
      <w:pPr>
        <w:spacing w:after="0" w:line="240" w:lineRule="auto"/>
        <w:jc w:val="center"/>
        <w:rPr>
          <w:b/>
        </w:rPr>
      </w:pPr>
      <w:r w:rsidRPr="006300D6">
        <w:rPr>
          <w:b/>
        </w:rPr>
        <w:t xml:space="preserve">PENYUSUNAN RENCANA STRATEGIS SISTEM INFORMASI </w:t>
      </w:r>
    </w:p>
    <w:p w:rsidR="00EA1F16" w:rsidRDefault="00EA1F16" w:rsidP="00EA1F16">
      <w:pPr>
        <w:spacing w:after="0" w:line="240" w:lineRule="auto"/>
        <w:jc w:val="center"/>
        <w:rPr>
          <w:b/>
        </w:rPr>
      </w:pPr>
      <w:r w:rsidRPr="006300D6">
        <w:rPr>
          <w:b/>
        </w:rPr>
        <w:t>BERBASIS</w:t>
      </w:r>
      <w:r>
        <w:rPr>
          <w:b/>
        </w:rPr>
        <w:t xml:space="preserve"> </w:t>
      </w:r>
      <w:r w:rsidRPr="006300D6">
        <w:rPr>
          <w:b/>
        </w:rPr>
        <w:t>VALUE PADA PEMERINTAH</w:t>
      </w:r>
      <w:r>
        <w:rPr>
          <w:b/>
        </w:rPr>
        <w:t xml:space="preserve"> </w:t>
      </w:r>
      <w:r w:rsidRPr="006300D6">
        <w:rPr>
          <w:b/>
        </w:rPr>
        <w:t>DAERAH.</w:t>
      </w:r>
    </w:p>
    <w:p w:rsidR="00EA1F16" w:rsidRDefault="00EA1F16" w:rsidP="00EA1F16">
      <w:pPr>
        <w:spacing w:after="0" w:line="240" w:lineRule="auto"/>
        <w:jc w:val="center"/>
        <w:rPr>
          <w:b/>
        </w:rPr>
      </w:pPr>
      <w:r w:rsidRPr="006300D6">
        <w:rPr>
          <w:b/>
        </w:rPr>
        <w:t xml:space="preserve"> </w:t>
      </w:r>
      <w:r>
        <w:rPr>
          <w:b/>
        </w:rPr>
        <w:t>(</w:t>
      </w:r>
      <w:r w:rsidRPr="006300D6">
        <w:rPr>
          <w:b/>
        </w:rPr>
        <w:t xml:space="preserve">STUDI </w:t>
      </w:r>
      <w:proofErr w:type="gramStart"/>
      <w:r w:rsidRPr="006300D6">
        <w:rPr>
          <w:b/>
        </w:rPr>
        <w:t>KASUS :</w:t>
      </w:r>
      <w:proofErr w:type="gramEnd"/>
      <w:r w:rsidRPr="006300D6">
        <w:rPr>
          <w:b/>
        </w:rPr>
        <w:t xml:space="preserve"> </w:t>
      </w:r>
      <w:r>
        <w:rPr>
          <w:b/>
        </w:rPr>
        <w:t>PEMDA REJANG LEBONG)</w:t>
      </w:r>
    </w:p>
    <w:p w:rsidR="00EA1F16" w:rsidRDefault="00EA1F16" w:rsidP="00EA1F16">
      <w:pPr>
        <w:spacing w:after="0" w:line="240" w:lineRule="auto"/>
        <w:jc w:val="center"/>
        <w:rPr>
          <w:b/>
        </w:rPr>
      </w:pPr>
    </w:p>
    <w:p w:rsidR="00EA1F16" w:rsidRDefault="00EA1F16" w:rsidP="00EA1F16">
      <w:pPr>
        <w:spacing w:after="0" w:line="240" w:lineRule="auto"/>
        <w:jc w:val="center"/>
      </w:pPr>
      <w:r>
        <w:t>diusun oleh</w:t>
      </w:r>
    </w:p>
    <w:p w:rsidR="00EA1F16" w:rsidRDefault="00EA1F16" w:rsidP="00EA1F16">
      <w:pPr>
        <w:spacing w:after="0" w:line="240" w:lineRule="auto"/>
        <w:jc w:val="center"/>
        <w:rPr>
          <w:b/>
        </w:rPr>
      </w:pPr>
      <w:r>
        <w:rPr>
          <w:b/>
        </w:rPr>
        <w:t>Yudi Wijanarko</w:t>
      </w:r>
    </w:p>
    <w:p w:rsidR="00EA1F16" w:rsidRDefault="00EA1F16" w:rsidP="00EA1F16">
      <w:pPr>
        <w:spacing w:after="0" w:line="240" w:lineRule="auto"/>
        <w:jc w:val="center"/>
        <w:rPr>
          <w:b/>
        </w:rPr>
      </w:pPr>
      <w:r>
        <w:rPr>
          <w:b/>
        </w:rPr>
        <w:t>GIA1015001</w:t>
      </w:r>
    </w:p>
    <w:p w:rsidR="00EA1F16" w:rsidRDefault="00EA1F16" w:rsidP="00EA1F16">
      <w:pPr>
        <w:spacing w:after="0" w:line="240" w:lineRule="auto"/>
        <w:jc w:val="center"/>
        <w:rPr>
          <w:b/>
        </w:rPr>
      </w:pPr>
    </w:p>
    <w:p w:rsidR="00EA1F16" w:rsidRPr="00924A73" w:rsidRDefault="00EA1F16" w:rsidP="00EA1F16">
      <w:pPr>
        <w:spacing w:after="0" w:line="240" w:lineRule="auto"/>
        <w:jc w:val="center"/>
      </w:pPr>
      <w:r w:rsidRPr="00924A73">
        <w:t xml:space="preserve">Skripsi ini Telah Dipertahankan dan Diuji di Depan Dewan Penguji </w:t>
      </w:r>
    </w:p>
    <w:p w:rsidR="00EA1F16" w:rsidRPr="00924A73" w:rsidRDefault="00EA1F16" w:rsidP="00EA1F16">
      <w:pPr>
        <w:spacing w:after="0" w:line="240" w:lineRule="auto"/>
        <w:jc w:val="center"/>
      </w:pPr>
      <w:r w:rsidRPr="00924A73">
        <w:t xml:space="preserve">Pada Hari Selasa, 2 Februari 2021 </w:t>
      </w:r>
    </w:p>
    <w:p w:rsidR="00EA1F16" w:rsidRDefault="00EA1F16" w:rsidP="00EA1F16">
      <w:pPr>
        <w:spacing w:after="0" w:line="240" w:lineRule="auto"/>
        <w:jc w:val="center"/>
      </w:pPr>
      <w:r w:rsidRPr="00924A73">
        <w:t>Yang terdiri dari:</w:t>
      </w:r>
    </w:p>
    <w:p w:rsidR="00EA1F16" w:rsidRDefault="00EA1F16" w:rsidP="00EA1F16">
      <w:pPr>
        <w:spacing w:after="0" w:line="240" w:lineRule="auto"/>
        <w:jc w:val="center"/>
      </w:pPr>
    </w:p>
    <w:tbl>
      <w:tblPr>
        <w:tblStyle w:val="TableGrid"/>
        <w:tblW w:w="90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EA1F16" w:rsidTr="00EA1F16">
        <w:trPr>
          <w:jc w:val="center"/>
        </w:trPr>
        <w:tc>
          <w:tcPr>
            <w:tcW w:w="4510" w:type="dxa"/>
          </w:tcPr>
          <w:p w:rsidR="00EA1F16" w:rsidRDefault="00EA1F16" w:rsidP="00EA1F16">
            <w:pPr>
              <w:spacing w:after="0" w:line="240" w:lineRule="auto"/>
              <w:jc w:val="center"/>
              <w:rPr>
                <w:b/>
              </w:rPr>
            </w:pPr>
            <w:r>
              <w:rPr>
                <w:b/>
              </w:rPr>
              <w:t>Pembimbing Utama,</w:t>
            </w: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EA1F16" w:rsidRPr="00324172" w:rsidRDefault="00EA1F16" w:rsidP="00EA1F16">
            <w:pPr>
              <w:spacing w:after="0" w:line="240" w:lineRule="auto"/>
              <w:jc w:val="center"/>
              <w:rPr>
                <w:b/>
                <w:u w:val="single"/>
              </w:rPr>
            </w:pPr>
            <w:r>
              <w:rPr>
                <w:b/>
                <w:u w:val="single"/>
              </w:rPr>
              <w:t>Ernawati, S.T., M.Cs.</w:t>
            </w:r>
          </w:p>
          <w:p w:rsidR="00EA1F16" w:rsidRDefault="00EA1F16" w:rsidP="00EA1F16">
            <w:pPr>
              <w:spacing w:after="0" w:line="240" w:lineRule="auto"/>
              <w:jc w:val="center"/>
              <w:rPr>
                <w:b/>
              </w:rPr>
            </w:pPr>
            <w:r>
              <w:rPr>
                <w:b/>
              </w:rPr>
              <w:t>NIP. 197308142006042001</w:t>
            </w:r>
          </w:p>
        </w:tc>
        <w:tc>
          <w:tcPr>
            <w:tcW w:w="4510" w:type="dxa"/>
          </w:tcPr>
          <w:p w:rsidR="00EA1F16" w:rsidRDefault="00EA1F16" w:rsidP="00EA1F16">
            <w:pPr>
              <w:spacing w:after="0" w:line="240" w:lineRule="auto"/>
              <w:jc w:val="center"/>
              <w:rPr>
                <w:b/>
              </w:rPr>
            </w:pPr>
            <w:r>
              <w:rPr>
                <w:b/>
              </w:rPr>
              <w:t>Pembimbing Pendamping,</w:t>
            </w: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EA1F16" w:rsidRPr="00324172" w:rsidRDefault="00EA1F16" w:rsidP="00EA1F16">
            <w:pPr>
              <w:spacing w:after="0" w:line="240" w:lineRule="auto"/>
              <w:jc w:val="center"/>
              <w:rPr>
                <w:b/>
                <w:u w:val="single"/>
              </w:rPr>
            </w:pPr>
            <w:r w:rsidRPr="00324172">
              <w:rPr>
                <w:b/>
                <w:u w:val="single"/>
              </w:rPr>
              <w:t xml:space="preserve">Drs. Boko Susilo, </w:t>
            </w:r>
            <w:proofErr w:type="gramStart"/>
            <w:r w:rsidRPr="00324172">
              <w:rPr>
                <w:b/>
                <w:u w:val="single"/>
              </w:rPr>
              <w:t>M.Kom</w:t>
            </w:r>
            <w:proofErr w:type="gramEnd"/>
            <w:r w:rsidRPr="00324172">
              <w:rPr>
                <w:b/>
                <w:u w:val="single"/>
              </w:rPr>
              <w:t>.</w:t>
            </w:r>
          </w:p>
          <w:p w:rsidR="00EA1F16" w:rsidRDefault="00EA1F16" w:rsidP="00EA1F16">
            <w:pPr>
              <w:spacing w:after="0" w:line="240" w:lineRule="auto"/>
              <w:jc w:val="center"/>
              <w:rPr>
                <w:b/>
              </w:rPr>
            </w:pPr>
            <w:r>
              <w:rPr>
                <w:b/>
              </w:rPr>
              <w:t>NIP. 195904241986021002</w:t>
            </w:r>
          </w:p>
        </w:tc>
      </w:tr>
      <w:tr w:rsidR="00EA1F16" w:rsidTr="00EA1F16">
        <w:trPr>
          <w:jc w:val="center"/>
        </w:trPr>
        <w:tc>
          <w:tcPr>
            <w:tcW w:w="4510" w:type="dxa"/>
          </w:tcPr>
          <w:p w:rsidR="00EA1F16" w:rsidRDefault="00EA1F16" w:rsidP="00EA1F16">
            <w:pPr>
              <w:spacing w:after="0" w:line="240" w:lineRule="auto"/>
              <w:jc w:val="center"/>
              <w:rPr>
                <w:b/>
              </w:rPr>
            </w:pPr>
          </w:p>
        </w:tc>
        <w:tc>
          <w:tcPr>
            <w:tcW w:w="4510" w:type="dxa"/>
          </w:tcPr>
          <w:p w:rsidR="00EA1F16" w:rsidRDefault="00EA1F16" w:rsidP="00EA1F16">
            <w:pPr>
              <w:spacing w:after="0" w:line="240" w:lineRule="auto"/>
              <w:jc w:val="center"/>
              <w:rPr>
                <w:b/>
              </w:rPr>
            </w:pPr>
          </w:p>
        </w:tc>
      </w:tr>
      <w:tr w:rsidR="00EA1F16" w:rsidTr="00EA1F16">
        <w:trPr>
          <w:jc w:val="center"/>
        </w:trPr>
        <w:tc>
          <w:tcPr>
            <w:tcW w:w="4510" w:type="dxa"/>
          </w:tcPr>
          <w:p w:rsidR="00EA1F16" w:rsidRDefault="00EA1F16" w:rsidP="00EA1F16">
            <w:pPr>
              <w:spacing w:after="0" w:line="240" w:lineRule="auto"/>
              <w:jc w:val="center"/>
              <w:rPr>
                <w:b/>
              </w:rPr>
            </w:pPr>
            <w:r>
              <w:rPr>
                <w:b/>
              </w:rPr>
              <w:t>Penguji Utama,</w:t>
            </w: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EA1F16" w:rsidRPr="00324172" w:rsidRDefault="00EA1F16" w:rsidP="00EA1F16">
            <w:pPr>
              <w:spacing w:after="0" w:line="240" w:lineRule="auto"/>
              <w:jc w:val="center"/>
              <w:rPr>
                <w:b/>
                <w:u w:val="single"/>
              </w:rPr>
            </w:pPr>
            <w:r>
              <w:rPr>
                <w:b/>
                <w:u w:val="single"/>
              </w:rPr>
              <w:t>Aan Erlansari, S.T., M.Eng.</w:t>
            </w:r>
          </w:p>
          <w:p w:rsidR="00EA1F16" w:rsidRPr="00043F54" w:rsidRDefault="00EA1F16" w:rsidP="00EA1F16">
            <w:pPr>
              <w:spacing w:after="0" w:line="240" w:lineRule="auto"/>
              <w:jc w:val="center"/>
              <w:rPr>
                <w:rFonts w:eastAsiaTheme="minorHAnsi"/>
                <w:b/>
              </w:rPr>
            </w:pPr>
            <w:r>
              <w:rPr>
                <w:b/>
              </w:rPr>
              <w:t xml:space="preserve">NIP. </w:t>
            </w:r>
            <w:r w:rsidRPr="00043F54">
              <w:rPr>
                <w:rFonts w:eastAsiaTheme="minorHAnsi"/>
                <w:b/>
              </w:rPr>
              <w:t>198112222008011011</w:t>
            </w:r>
          </w:p>
          <w:p w:rsidR="00EA1F16" w:rsidRDefault="00EA1F16" w:rsidP="00EA1F16">
            <w:pPr>
              <w:spacing w:after="0" w:line="240" w:lineRule="auto"/>
              <w:jc w:val="center"/>
              <w:rPr>
                <w:b/>
              </w:rPr>
            </w:pPr>
          </w:p>
        </w:tc>
        <w:tc>
          <w:tcPr>
            <w:tcW w:w="4510" w:type="dxa"/>
          </w:tcPr>
          <w:p w:rsidR="00EA1F16" w:rsidRDefault="00EA1F16" w:rsidP="00EA1F16">
            <w:pPr>
              <w:spacing w:after="0" w:line="240" w:lineRule="auto"/>
              <w:jc w:val="center"/>
              <w:rPr>
                <w:b/>
              </w:rPr>
            </w:pPr>
            <w:r>
              <w:rPr>
                <w:b/>
              </w:rPr>
              <w:t>Penguji Pendamping</w:t>
            </w: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EA1F16" w:rsidRPr="00324172" w:rsidRDefault="00EA1F16" w:rsidP="00EA1F16">
            <w:pPr>
              <w:spacing w:after="0" w:line="240" w:lineRule="auto"/>
              <w:jc w:val="center"/>
              <w:rPr>
                <w:b/>
                <w:u w:val="single"/>
              </w:rPr>
            </w:pPr>
            <w:r>
              <w:rPr>
                <w:b/>
                <w:u w:val="single"/>
              </w:rPr>
              <w:t xml:space="preserve">Andang Wijanarko, </w:t>
            </w:r>
            <w:proofErr w:type="gramStart"/>
            <w:r>
              <w:rPr>
                <w:b/>
                <w:u w:val="single"/>
              </w:rPr>
              <w:t>S.Kom</w:t>
            </w:r>
            <w:proofErr w:type="gramEnd"/>
            <w:r>
              <w:rPr>
                <w:b/>
                <w:u w:val="single"/>
              </w:rPr>
              <w:t>., M.Kom</w:t>
            </w:r>
          </w:p>
          <w:p w:rsidR="00EA1F16" w:rsidRDefault="00EA1F16" w:rsidP="00EA1F16">
            <w:pPr>
              <w:spacing w:after="0" w:line="240" w:lineRule="auto"/>
              <w:jc w:val="center"/>
              <w:rPr>
                <w:b/>
              </w:rPr>
            </w:pPr>
            <w:r>
              <w:rPr>
                <w:b/>
              </w:rPr>
              <w:t>NIP. 199201312019031010</w:t>
            </w:r>
          </w:p>
        </w:tc>
      </w:tr>
    </w:tbl>
    <w:p w:rsidR="00EA1F16" w:rsidRDefault="00EA1F16" w:rsidP="00EA1F16">
      <w:pPr>
        <w:spacing w:after="0" w:line="240" w:lineRule="auto"/>
        <w:jc w:val="center"/>
        <w:rPr>
          <w:b/>
        </w:rPr>
      </w:pPr>
    </w:p>
    <w:p w:rsidR="00EA1F16" w:rsidRDefault="00EA1F16" w:rsidP="00EA1F16">
      <w:pPr>
        <w:spacing w:after="0" w:line="240" w:lineRule="auto"/>
        <w:jc w:val="center"/>
        <w:rPr>
          <w:b/>
        </w:rPr>
      </w:pPr>
      <w:r>
        <w:rPr>
          <w:b/>
        </w:rPr>
        <w:t>Mengetahui,</w:t>
      </w:r>
    </w:p>
    <w:p w:rsidR="00EA1F16" w:rsidRDefault="00EA1F16" w:rsidP="00EA1F16">
      <w:pPr>
        <w:spacing w:after="0" w:line="240" w:lineRule="auto"/>
        <w:jc w:val="center"/>
        <w:rPr>
          <w:b/>
        </w:rPr>
      </w:pPr>
      <w:r>
        <w:rPr>
          <w:b/>
        </w:rPr>
        <w:t>Dekan Fakultas Teknik</w:t>
      </w: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EA1F16" w:rsidRPr="00924A73" w:rsidRDefault="00EA1F16" w:rsidP="00EA1F16">
      <w:pPr>
        <w:spacing w:after="0" w:line="240" w:lineRule="auto"/>
        <w:jc w:val="center"/>
        <w:rPr>
          <w:b/>
          <w:u w:val="single"/>
        </w:rPr>
      </w:pPr>
      <w:r w:rsidRPr="00924A73">
        <w:rPr>
          <w:b/>
          <w:u w:val="single"/>
        </w:rPr>
        <w:t>Faisal Hadi, S.T., M.T.</w:t>
      </w:r>
      <w:r>
        <w:rPr>
          <w:b/>
          <w:u w:val="single"/>
        </w:rPr>
        <w:br/>
      </w:r>
      <w:r w:rsidRPr="00924A73">
        <w:rPr>
          <w:b/>
        </w:rPr>
        <w:t>NIP. 19770713 200212 1 005</w:t>
      </w:r>
    </w:p>
    <w:p w:rsidR="00EA1F16" w:rsidRDefault="00EA1F16" w:rsidP="00EA1F16">
      <w:pPr>
        <w:spacing w:after="0" w:line="240" w:lineRule="auto"/>
        <w:ind w:firstLine="720"/>
        <w:jc w:val="center"/>
        <w:rPr>
          <w:b/>
        </w:rPr>
      </w:pPr>
    </w:p>
    <w:p w:rsidR="00567346" w:rsidRDefault="00567346" w:rsidP="008F2A75">
      <w:pPr>
        <w:spacing w:after="0" w:line="240" w:lineRule="auto"/>
        <w:rPr>
          <w:b/>
          <w:bCs/>
          <w:noProof/>
          <w:szCs w:val="24"/>
        </w:rPr>
      </w:pPr>
    </w:p>
    <w:p w:rsidR="00567346" w:rsidRDefault="00567346" w:rsidP="008F2A75">
      <w:pPr>
        <w:spacing w:after="0" w:line="240" w:lineRule="auto"/>
        <w:rPr>
          <w:b/>
          <w:bCs/>
          <w:noProof/>
          <w:szCs w:val="24"/>
        </w:rPr>
      </w:pPr>
    </w:p>
    <w:p w:rsidR="00567346" w:rsidRDefault="00567346" w:rsidP="008F2A75">
      <w:pPr>
        <w:spacing w:after="0" w:line="240" w:lineRule="auto"/>
        <w:rPr>
          <w:b/>
          <w:bCs/>
          <w:noProof/>
          <w:szCs w:val="24"/>
        </w:rPr>
      </w:pPr>
    </w:p>
    <w:p w:rsidR="00567346" w:rsidRDefault="00567346" w:rsidP="008F2A75">
      <w:pPr>
        <w:spacing w:after="0" w:line="240" w:lineRule="auto"/>
        <w:rPr>
          <w:b/>
          <w:bCs/>
          <w:noProof/>
          <w:szCs w:val="24"/>
        </w:rPr>
      </w:pPr>
    </w:p>
    <w:p w:rsidR="00567346" w:rsidRDefault="00567346" w:rsidP="008F2A75">
      <w:pPr>
        <w:spacing w:after="0" w:line="240" w:lineRule="auto"/>
        <w:rPr>
          <w:b/>
          <w:bCs/>
          <w:noProof/>
          <w:szCs w:val="24"/>
        </w:rPr>
      </w:pPr>
    </w:p>
    <w:p w:rsidR="00567346" w:rsidRDefault="00567346" w:rsidP="008F2A75">
      <w:pPr>
        <w:spacing w:after="0" w:line="240" w:lineRule="auto"/>
        <w:rPr>
          <w:b/>
          <w:bCs/>
          <w:noProof/>
          <w:szCs w:val="24"/>
        </w:rPr>
      </w:pPr>
    </w:p>
    <w:p w:rsidR="00EA1F16" w:rsidRPr="00EA1F16" w:rsidRDefault="00EA1F16" w:rsidP="00EA1F16">
      <w:pPr>
        <w:spacing w:after="0" w:line="240" w:lineRule="auto"/>
        <w:jc w:val="center"/>
        <w:rPr>
          <w:rFonts w:eastAsia="Times New Roman"/>
          <w:b/>
          <w:sz w:val="28"/>
          <w:szCs w:val="24"/>
          <w:lang w:val="en-ID"/>
        </w:rPr>
      </w:pPr>
      <w:r w:rsidRPr="00EA1F16">
        <w:rPr>
          <w:rFonts w:eastAsia="Times New Roman"/>
          <w:b/>
          <w:sz w:val="28"/>
          <w:szCs w:val="24"/>
          <w:lang w:val="en-ID"/>
        </w:rPr>
        <w:lastRenderedPageBreak/>
        <w:t>HALAMAN PERNYATAAN</w:t>
      </w:r>
    </w:p>
    <w:p w:rsidR="00EA1F16" w:rsidRPr="00EA1F16" w:rsidRDefault="00EA1F16" w:rsidP="00EA1F16">
      <w:pPr>
        <w:spacing w:after="0" w:line="240" w:lineRule="auto"/>
        <w:jc w:val="both"/>
        <w:rPr>
          <w:rFonts w:eastAsia="Times New Roman"/>
          <w:b/>
          <w:sz w:val="28"/>
          <w:szCs w:val="24"/>
          <w:lang w:val="en-ID"/>
        </w:rPr>
      </w:pPr>
    </w:p>
    <w:p w:rsidR="00EA1F16" w:rsidRPr="00EA1F16" w:rsidRDefault="00EA1F16" w:rsidP="00EA1F16">
      <w:pPr>
        <w:spacing w:after="0" w:line="240" w:lineRule="auto"/>
        <w:jc w:val="both"/>
        <w:rPr>
          <w:rFonts w:eastAsia="Times New Roman"/>
          <w:szCs w:val="24"/>
          <w:lang w:val="en-ID"/>
        </w:rPr>
      </w:pPr>
      <w:r w:rsidRPr="00EA1F16">
        <w:rPr>
          <w:rFonts w:eastAsia="Times New Roman"/>
          <w:szCs w:val="24"/>
          <w:lang w:val="en-ID"/>
        </w:rPr>
        <w:t>Saya yang bertanda tangan di bawah ini:</w:t>
      </w:r>
    </w:p>
    <w:p w:rsidR="00EA1F16" w:rsidRPr="00EA1F16" w:rsidRDefault="00EA1F16" w:rsidP="00EA1F16">
      <w:pPr>
        <w:spacing w:after="0" w:line="240" w:lineRule="auto"/>
        <w:jc w:val="both"/>
        <w:rPr>
          <w:rFonts w:eastAsia="Times New Roman"/>
          <w:szCs w:val="24"/>
          <w:lang w:val="en-ID"/>
        </w:rPr>
      </w:pPr>
    </w:p>
    <w:p w:rsidR="00EA1F16" w:rsidRPr="00EA1F16" w:rsidRDefault="00EA1F16" w:rsidP="00EA1F16">
      <w:pPr>
        <w:spacing w:after="0" w:line="240" w:lineRule="auto"/>
        <w:jc w:val="both"/>
        <w:rPr>
          <w:rFonts w:eastAsia="Times New Roman"/>
          <w:szCs w:val="24"/>
          <w:lang w:val="en-ID"/>
        </w:rPr>
      </w:pPr>
      <w:r w:rsidRPr="00EA1F16">
        <w:rPr>
          <w:rFonts w:eastAsia="Times New Roman"/>
          <w:szCs w:val="24"/>
          <w:lang w:val="en-ID"/>
        </w:rPr>
        <w:tab/>
        <w:t xml:space="preserve">Nama </w:t>
      </w:r>
      <w:r w:rsidRPr="00EA1F16">
        <w:rPr>
          <w:rFonts w:eastAsia="Times New Roman"/>
          <w:szCs w:val="24"/>
          <w:lang w:val="en-ID"/>
        </w:rPr>
        <w:tab/>
      </w:r>
      <w:r w:rsidRPr="00EA1F16">
        <w:rPr>
          <w:rFonts w:eastAsia="Times New Roman"/>
          <w:szCs w:val="24"/>
          <w:lang w:val="en-ID"/>
        </w:rPr>
        <w:tab/>
      </w:r>
      <w:r w:rsidRPr="00EA1F16">
        <w:rPr>
          <w:rFonts w:eastAsia="Times New Roman"/>
          <w:szCs w:val="24"/>
          <w:lang w:val="en-ID"/>
        </w:rPr>
        <w:tab/>
        <w:t>: Yudi Wijanarko</w:t>
      </w:r>
    </w:p>
    <w:p w:rsidR="00EA1F16" w:rsidRPr="00EA1F16" w:rsidRDefault="00EA1F16" w:rsidP="00EA1F16">
      <w:pPr>
        <w:spacing w:after="0" w:line="240" w:lineRule="auto"/>
        <w:jc w:val="both"/>
        <w:rPr>
          <w:rFonts w:eastAsia="Times New Roman"/>
          <w:szCs w:val="24"/>
          <w:lang w:val="en-ID"/>
        </w:rPr>
      </w:pPr>
      <w:r w:rsidRPr="00EA1F16">
        <w:rPr>
          <w:rFonts w:eastAsia="Times New Roman"/>
          <w:szCs w:val="24"/>
          <w:lang w:val="en-ID"/>
        </w:rPr>
        <w:tab/>
        <w:t>NPM</w:t>
      </w:r>
      <w:r w:rsidRPr="00EA1F16">
        <w:rPr>
          <w:rFonts w:eastAsia="Times New Roman"/>
          <w:szCs w:val="24"/>
          <w:lang w:val="en-ID"/>
        </w:rPr>
        <w:tab/>
      </w:r>
      <w:r w:rsidRPr="00EA1F16">
        <w:rPr>
          <w:rFonts w:eastAsia="Times New Roman"/>
          <w:szCs w:val="24"/>
          <w:lang w:val="en-ID"/>
        </w:rPr>
        <w:tab/>
      </w:r>
      <w:r w:rsidRPr="00EA1F16">
        <w:rPr>
          <w:rFonts w:eastAsia="Times New Roman"/>
          <w:szCs w:val="24"/>
          <w:lang w:val="en-ID"/>
        </w:rPr>
        <w:tab/>
        <w:t>: G1A015001</w:t>
      </w:r>
    </w:p>
    <w:p w:rsidR="00EA1F16" w:rsidRPr="00EA1F16" w:rsidRDefault="00EA1F16" w:rsidP="00EA1F16">
      <w:pPr>
        <w:spacing w:after="0" w:line="240" w:lineRule="auto"/>
        <w:jc w:val="both"/>
        <w:rPr>
          <w:rFonts w:eastAsia="Times New Roman"/>
          <w:szCs w:val="24"/>
          <w:lang w:val="en-ID"/>
        </w:rPr>
      </w:pPr>
      <w:r w:rsidRPr="00EA1F16">
        <w:rPr>
          <w:rFonts w:eastAsia="Times New Roman"/>
          <w:szCs w:val="24"/>
          <w:lang w:val="en-ID"/>
        </w:rPr>
        <w:tab/>
        <w:t xml:space="preserve">Program Studi </w:t>
      </w:r>
      <w:r w:rsidRPr="00EA1F16">
        <w:rPr>
          <w:rFonts w:eastAsia="Times New Roman"/>
          <w:szCs w:val="24"/>
          <w:lang w:val="en-ID"/>
        </w:rPr>
        <w:tab/>
        <w:t>: Sistem Informasi</w:t>
      </w:r>
    </w:p>
    <w:p w:rsidR="00EA1F16" w:rsidRPr="00EA1F16" w:rsidRDefault="00EA1F16" w:rsidP="00EA1F16">
      <w:pPr>
        <w:spacing w:after="0" w:line="240" w:lineRule="auto"/>
        <w:jc w:val="both"/>
        <w:rPr>
          <w:rFonts w:eastAsia="Times New Roman"/>
          <w:szCs w:val="24"/>
          <w:lang w:val="en-ID"/>
        </w:rPr>
      </w:pPr>
    </w:p>
    <w:p w:rsidR="00EA1F16" w:rsidRPr="00EA1F16" w:rsidRDefault="00EA1F16" w:rsidP="00EA1F16">
      <w:pPr>
        <w:spacing w:after="0" w:line="240" w:lineRule="auto"/>
        <w:jc w:val="both"/>
        <w:rPr>
          <w:rFonts w:eastAsia="Times New Roman"/>
          <w:szCs w:val="24"/>
          <w:lang w:val="en-ID"/>
        </w:rPr>
      </w:pPr>
    </w:p>
    <w:p w:rsidR="00EA1F16" w:rsidRPr="00EA1F16" w:rsidRDefault="00EA1F16" w:rsidP="00EA1F16">
      <w:pPr>
        <w:spacing w:after="0" w:line="360" w:lineRule="auto"/>
        <w:jc w:val="both"/>
        <w:rPr>
          <w:rFonts w:eastAsia="Times New Roman"/>
          <w:szCs w:val="24"/>
          <w:lang w:val="en-ID"/>
        </w:rPr>
      </w:pPr>
      <w:r w:rsidRPr="00EA1F16">
        <w:rPr>
          <w:rFonts w:eastAsia="Times New Roman"/>
          <w:szCs w:val="24"/>
          <w:lang w:val="en-ID"/>
        </w:rPr>
        <w:t>Menyatakan bahwa Skripsi saya yang berjudul “</w:t>
      </w:r>
      <w:r w:rsidRPr="00EA1F16">
        <w:rPr>
          <w:rFonts w:eastAsia="Times New Roman"/>
          <w:b/>
          <w:szCs w:val="24"/>
          <w:lang w:val="en-ID"/>
        </w:rPr>
        <w:t xml:space="preserve">PENYUSUNAN RENCANA STRATEGIS SISTEM INFORMASI BERBASIS VALUE PADA PEMERINTAH DAERAH (STUDI KASUS : PEMDA REJANG LEBONG)” </w:t>
      </w:r>
      <w:r w:rsidRPr="00EA1F16">
        <w:rPr>
          <w:rFonts w:eastAsia="Times New Roman"/>
          <w:szCs w:val="24"/>
          <w:lang w:val="en-ID"/>
        </w:rPr>
        <w:t>adalah benar hasil karya saya sendiri. Skripsi ini adalah asli dan belum pernah diajukan untuk memperoleh gelar akademik di suatu perguruan tinggi, dan sepanjang pengetahuan saya juga tidak terdapat karya atau pendapat yang pernah ditulis atau diterbitkan oleh orang lain, kecuali secara tertulis diacu dalam naskah ini dan disebutkan dalam daftar pustaka.</w:t>
      </w:r>
    </w:p>
    <w:p w:rsidR="00EA1F16" w:rsidRPr="00EA1F16" w:rsidRDefault="00EA1F16" w:rsidP="00EA1F16">
      <w:pPr>
        <w:spacing w:after="0" w:line="360" w:lineRule="auto"/>
        <w:jc w:val="both"/>
        <w:rPr>
          <w:rFonts w:eastAsia="Times New Roman"/>
          <w:b/>
          <w:szCs w:val="24"/>
          <w:lang w:val="en-ID"/>
        </w:rPr>
      </w:pPr>
      <w:r w:rsidRPr="00EA1F16">
        <w:rPr>
          <w:rFonts w:eastAsia="Times New Roman"/>
          <w:szCs w:val="24"/>
          <w:lang w:val="en-ID"/>
        </w:rPr>
        <w:t>Demikian pernyataan ini saya buat dengan sebenarnya.</w:t>
      </w:r>
      <w:r w:rsidRPr="00EA1F16">
        <w:rPr>
          <w:rFonts w:eastAsia="Times New Roman"/>
          <w:b/>
          <w:szCs w:val="24"/>
          <w:lang w:val="en-ID"/>
        </w:rPr>
        <w:t xml:space="preserve"> </w:t>
      </w:r>
      <w:r w:rsidRPr="00EA1F16">
        <w:rPr>
          <w:rFonts w:eastAsia="Times New Roman"/>
          <w:szCs w:val="24"/>
          <w:lang w:val="en-ID"/>
        </w:rPr>
        <w:t>Apabila dikemudian hari ternyata Skripsi ini terbukti melanggar kode etik karya cipta atau merupakan karya yang dikategorikan mengandung unsur plagiarisme, maka saya bersedia menerima sanksi atas perbuatan saya.</w:t>
      </w:r>
    </w:p>
    <w:p w:rsidR="00EA1F16" w:rsidRPr="00EA1F16" w:rsidRDefault="00EA1F16" w:rsidP="00EA1F16">
      <w:pPr>
        <w:spacing w:after="0" w:line="240" w:lineRule="auto"/>
        <w:jc w:val="both"/>
        <w:rPr>
          <w:rFonts w:eastAsia="Times New Roman"/>
          <w:sz w:val="28"/>
          <w:szCs w:val="24"/>
          <w:lang w:val="en-ID"/>
        </w:rPr>
      </w:pPr>
    </w:p>
    <w:p w:rsidR="00EA1F16" w:rsidRPr="00EA1F16" w:rsidRDefault="00EA1F16" w:rsidP="00EA1F16">
      <w:pPr>
        <w:spacing w:after="0" w:line="240" w:lineRule="auto"/>
        <w:jc w:val="both"/>
        <w:rPr>
          <w:rFonts w:eastAsia="Times New Roman"/>
          <w:b/>
          <w:szCs w:val="24"/>
          <w:lang w:val="en-ID"/>
        </w:rPr>
      </w:pPr>
    </w:p>
    <w:p w:rsidR="00EA1F16" w:rsidRPr="00EA1F16" w:rsidRDefault="00EA1F16" w:rsidP="00EA1F16">
      <w:pPr>
        <w:spacing w:after="0" w:line="240" w:lineRule="auto"/>
        <w:jc w:val="both"/>
        <w:rPr>
          <w:rFonts w:eastAsia="Times New Roman"/>
          <w:b/>
          <w:szCs w:val="24"/>
          <w:lang w:val="en-ID"/>
        </w:rPr>
      </w:pPr>
    </w:p>
    <w:p w:rsidR="00EA1F16" w:rsidRPr="00EA1F16" w:rsidRDefault="00EA1F16" w:rsidP="00EA1F16">
      <w:pPr>
        <w:spacing w:after="0" w:line="240" w:lineRule="auto"/>
        <w:jc w:val="both"/>
        <w:rPr>
          <w:rFonts w:eastAsia="Times New Roman"/>
          <w:szCs w:val="24"/>
          <w:lang w:val="en-ID"/>
        </w:rPr>
      </w:pPr>
      <w:r w:rsidRPr="00EA1F16">
        <w:rPr>
          <w:rFonts w:eastAsia="Times New Roman"/>
          <w:b/>
          <w:szCs w:val="24"/>
          <w:lang w:val="en-ID"/>
        </w:rPr>
        <w:tab/>
      </w:r>
      <w:r w:rsidRPr="00EA1F16">
        <w:rPr>
          <w:rFonts w:eastAsia="Times New Roman"/>
          <w:b/>
          <w:szCs w:val="24"/>
          <w:lang w:val="en-ID"/>
        </w:rPr>
        <w:tab/>
      </w:r>
      <w:r w:rsidRPr="00EA1F16">
        <w:rPr>
          <w:rFonts w:eastAsia="Times New Roman"/>
          <w:b/>
          <w:szCs w:val="24"/>
          <w:lang w:val="en-ID"/>
        </w:rPr>
        <w:tab/>
      </w:r>
      <w:r w:rsidRPr="00EA1F16">
        <w:rPr>
          <w:rFonts w:eastAsia="Times New Roman"/>
          <w:b/>
          <w:szCs w:val="24"/>
          <w:lang w:val="en-ID"/>
        </w:rPr>
        <w:tab/>
      </w:r>
      <w:r w:rsidRPr="00EA1F16">
        <w:rPr>
          <w:rFonts w:eastAsia="Times New Roman"/>
          <w:b/>
          <w:szCs w:val="24"/>
          <w:lang w:val="en-ID"/>
        </w:rPr>
        <w:tab/>
      </w:r>
      <w:r w:rsidRPr="00EA1F16">
        <w:rPr>
          <w:rFonts w:eastAsia="Times New Roman"/>
          <w:b/>
          <w:szCs w:val="24"/>
          <w:lang w:val="en-ID"/>
        </w:rPr>
        <w:tab/>
      </w:r>
      <w:r w:rsidRPr="00EA1F16">
        <w:rPr>
          <w:rFonts w:eastAsia="Times New Roman"/>
          <w:szCs w:val="24"/>
          <w:lang w:val="en-ID"/>
        </w:rPr>
        <w:tab/>
      </w:r>
      <w:r w:rsidRPr="00EA1F16">
        <w:rPr>
          <w:rFonts w:eastAsia="Times New Roman"/>
          <w:szCs w:val="24"/>
          <w:lang w:val="en-ID"/>
        </w:rPr>
        <w:tab/>
        <w:t xml:space="preserve">    Bengkulu,               2020</w:t>
      </w:r>
    </w:p>
    <w:p w:rsidR="00EA1F16" w:rsidRPr="00EA1F16" w:rsidRDefault="00EA1F16" w:rsidP="00EA1F16">
      <w:pPr>
        <w:spacing w:after="0" w:line="240" w:lineRule="auto"/>
        <w:jc w:val="both"/>
        <w:rPr>
          <w:rFonts w:eastAsia="Times New Roman"/>
          <w:szCs w:val="24"/>
          <w:lang w:val="en-ID"/>
        </w:rPr>
      </w:pPr>
      <w:r w:rsidRPr="00EA1F16">
        <w:rPr>
          <w:rFonts w:eastAsia="Times New Roman"/>
          <w:szCs w:val="24"/>
          <w:lang w:val="en-ID"/>
        </w:rPr>
        <w:t xml:space="preserve">                                                                                            Yang membuat pernyataan, </w:t>
      </w:r>
    </w:p>
    <w:p w:rsidR="00EA1F16" w:rsidRPr="00EA1F16" w:rsidRDefault="00EA1F16" w:rsidP="00EA1F16">
      <w:pPr>
        <w:spacing w:after="0" w:line="240" w:lineRule="auto"/>
        <w:jc w:val="both"/>
        <w:rPr>
          <w:rFonts w:eastAsia="Times New Roman"/>
          <w:szCs w:val="24"/>
          <w:lang w:val="en-ID"/>
        </w:rPr>
      </w:pPr>
    </w:p>
    <w:p w:rsidR="00EA1F16" w:rsidRPr="00EA1F16" w:rsidRDefault="00EA1F16" w:rsidP="00EA1F16">
      <w:pPr>
        <w:spacing w:after="0" w:line="240" w:lineRule="auto"/>
        <w:jc w:val="both"/>
        <w:rPr>
          <w:rFonts w:eastAsia="Times New Roman"/>
          <w:szCs w:val="24"/>
          <w:lang w:val="en-ID"/>
        </w:rPr>
      </w:pPr>
    </w:p>
    <w:p w:rsidR="00EA1F16" w:rsidRPr="00EA1F16" w:rsidRDefault="00EA1F16" w:rsidP="00EA1F16">
      <w:pPr>
        <w:spacing w:after="0" w:line="240" w:lineRule="auto"/>
        <w:jc w:val="both"/>
        <w:rPr>
          <w:rFonts w:eastAsia="Times New Roman"/>
          <w:i/>
          <w:szCs w:val="24"/>
          <w:lang w:val="en-ID"/>
        </w:rPr>
      </w:pPr>
      <w:r w:rsidRPr="00EA1F16">
        <w:rPr>
          <w:rFonts w:eastAsia="Times New Roman"/>
          <w:szCs w:val="24"/>
          <w:lang w:val="en-ID"/>
        </w:rPr>
        <w:t xml:space="preserve">                                                                                                          </w:t>
      </w:r>
      <w:r w:rsidRPr="00EA1F16">
        <w:rPr>
          <w:rFonts w:eastAsia="Times New Roman"/>
          <w:i/>
          <w:szCs w:val="24"/>
          <w:lang w:val="en-ID"/>
        </w:rPr>
        <w:t>Materai Rp. 10.000</w:t>
      </w:r>
    </w:p>
    <w:p w:rsidR="00EA1F16" w:rsidRPr="00EA1F16" w:rsidRDefault="00EA1F16" w:rsidP="00EA1F16">
      <w:pPr>
        <w:spacing w:after="0" w:line="240" w:lineRule="auto"/>
        <w:jc w:val="both"/>
        <w:rPr>
          <w:rFonts w:eastAsia="Times New Roman"/>
          <w:szCs w:val="24"/>
          <w:lang w:val="en-ID"/>
        </w:rPr>
      </w:pPr>
    </w:p>
    <w:p w:rsidR="00EA1F16" w:rsidRPr="00EA1F16" w:rsidRDefault="00EA1F16" w:rsidP="00EA1F16">
      <w:pPr>
        <w:spacing w:after="0" w:line="240" w:lineRule="auto"/>
        <w:jc w:val="both"/>
        <w:rPr>
          <w:rFonts w:eastAsia="Times New Roman"/>
          <w:szCs w:val="24"/>
          <w:lang w:val="en-ID"/>
        </w:rPr>
      </w:pPr>
    </w:p>
    <w:p w:rsidR="00EA1F16" w:rsidRPr="00EA1F16" w:rsidRDefault="00EA1F16" w:rsidP="00EA1F16">
      <w:pPr>
        <w:spacing w:after="0" w:line="240" w:lineRule="auto"/>
        <w:jc w:val="both"/>
        <w:rPr>
          <w:rFonts w:eastAsia="Times New Roman"/>
          <w:szCs w:val="24"/>
          <w:u w:val="single"/>
          <w:lang w:val="en-ID"/>
        </w:rPr>
      </w:pPr>
      <w:r w:rsidRPr="00EA1F16">
        <w:rPr>
          <w:rFonts w:eastAsia="Times New Roman"/>
          <w:szCs w:val="24"/>
          <w:lang w:val="en-ID"/>
        </w:rPr>
        <w:tab/>
      </w:r>
      <w:r w:rsidRPr="00EA1F16">
        <w:rPr>
          <w:rFonts w:eastAsia="Times New Roman"/>
          <w:szCs w:val="24"/>
          <w:lang w:val="en-ID"/>
        </w:rPr>
        <w:tab/>
      </w:r>
      <w:r w:rsidRPr="00EA1F16">
        <w:rPr>
          <w:rFonts w:eastAsia="Times New Roman"/>
          <w:szCs w:val="24"/>
          <w:lang w:val="en-ID"/>
        </w:rPr>
        <w:tab/>
      </w:r>
      <w:r w:rsidRPr="00EA1F16">
        <w:rPr>
          <w:rFonts w:eastAsia="Times New Roman"/>
          <w:szCs w:val="24"/>
          <w:lang w:val="en-ID"/>
        </w:rPr>
        <w:tab/>
      </w:r>
      <w:r w:rsidRPr="00EA1F16">
        <w:rPr>
          <w:rFonts w:eastAsia="Times New Roman"/>
          <w:szCs w:val="24"/>
          <w:lang w:val="en-ID"/>
        </w:rPr>
        <w:tab/>
      </w:r>
      <w:r w:rsidRPr="00EA1F16">
        <w:rPr>
          <w:rFonts w:eastAsia="Times New Roman"/>
          <w:szCs w:val="24"/>
          <w:lang w:val="en-ID"/>
        </w:rPr>
        <w:tab/>
      </w:r>
      <w:r w:rsidRPr="00EA1F16">
        <w:rPr>
          <w:rFonts w:eastAsia="Times New Roman"/>
          <w:szCs w:val="24"/>
          <w:lang w:val="en-ID"/>
        </w:rPr>
        <w:tab/>
      </w:r>
      <w:r w:rsidRPr="00EA1F16">
        <w:rPr>
          <w:rFonts w:eastAsia="Times New Roman"/>
          <w:szCs w:val="24"/>
          <w:lang w:val="en-ID"/>
        </w:rPr>
        <w:tab/>
        <w:t xml:space="preserve">          </w:t>
      </w:r>
      <w:r w:rsidRPr="00EA1F16">
        <w:rPr>
          <w:rFonts w:eastAsia="Times New Roman"/>
          <w:szCs w:val="24"/>
          <w:u w:val="single"/>
          <w:lang w:val="en-ID"/>
        </w:rPr>
        <w:t>Yudi Wijanarko</w:t>
      </w:r>
    </w:p>
    <w:p w:rsidR="00EA1F16" w:rsidRPr="00EA1F16" w:rsidRDefault="00EA1F16" w:rsidP="00EA1F16">
      <w:pPr>
        <w:spacing w:after="0" w:line="240" w:lineRule="auto"/>
        <w:jc w:val="both"/>
        <w:rPr>
          <w:rFonts w:eastAsia="Times New Roman"/>
          <w:szCs w:val="24"/>
          <w:lang w:val="en-ID"/>
        </w:rPr>
      </w:pPr>
      <w:r w:rsidRPr="00EA1F16">
        <w:rPr>
          <w:rFonts w:eastAsia="Times New Roman"/>
          <w:szCs w:val="24"/>
          <w:lang w:val="en-ID"/>
        </w:rPr>
        <w:tab/>
      </w:r>
      <w:r w:rsidRPr="00EA1F16">
        <w:rPr>
          <w:rFonts w:eastAsia="Times New Roman"/>
          <w:szCs w:val="24"/>
          <w:lang w:val="en-ID"/>
        </w:rPr>
        <w:tab/>
      </w:r>
      <w:r w:rsidRPr="00EA1F16">
        <w:rPr>
          <w:rFonts w:eastAsia="Times New Roman"/>
          <w:szCs w:val="24"/>
          <w:lang w:val="en-ID"/>
        </w:rPr>
        <w:tab/>
      </w:r>
      <w:r w:rsidRPr="00EA1F16">
        <w:rPr>
          <w:rFonts w:eastAsia="Times New Roman"/>
          <w:szCs w:val="24"/>
          <w:lang w:val="en-ID"/>
        </w:rPr>
        <w:tab/>
      </w:r>
      <w:r w:rsidRPr="00EA1F16">
        <w:rPr>
          <w:rFonts w:eastAsia="Times New Roman"/>
          <w:szCs w:val="24"/>
          <w:lang w:val="en-ID"/>
        </w:rPr>
        <w:tab/>
      </w:r>
      <w:r w:rsidRPr="00EA1F16">
        <w:rPr>
          <w:rFonts w:eastAsia="Times New Roman"/>
          <w:szCs w:val="24"/>
          <w:lang w:val="en-ID"/>
        </w:rPr>
        <w:tab/>
      </w:r>
      <w:r w:rsidRPr="00EA1F16">
        <w:rPr>
          <w:rFonts w:eastAsia="Times New Roman"/>
          <w:szCs w:val="24"/>
          <w:lang w:val="en-ID"/>
        </w:rPr>
        <w:tab/>
      </w:r>
      <w:r w:rsidRPr="00EA1F16">
        <w:rPr>
          <w:rFonts w:eastAsia="Times New Roman"/>
          <w:szCs w:val="24"/>
          <w:lang w:val="en-ID"/>
        </w:rPr>
        <w:tab/>
        <w:t xml:space="preserve">          NPM. G1A015001</w:t>
      </w:r>
    </w:p>
    <w:p w:rsidR="00EA1F16" w:rsidRPr="00EA1F16" w:rsidRDefault="00EA1F16" w:rsidP="00EA1F16">
      <w:pPr>
        <w:spacing w:after="0" w:line="240" w:lineRule="auto"/>
        <w:jc w:val="both"/>
        <w:rPr>
          <w:rFonts w:eastAsia="Times New Roman"/>
          <w:color w:val="FF0000"/>
          <w:szCs w:val="24"/>
          <w:lang w:val="en-ID"/>
        </w:rPr>
      </w:pPr>
      <w:r w:rsidRPr="00EA1F16">
        <w:rPr>
          <w:rFonts w:eastAsia="Times New Roman"/>
          <w:color w:val="FF0000"/>
          <w:szCs w:val="24"/>
          <w:lang w:val="en-ID"/>
        </w:rPr>
        <w:tab/>
      </w:r>
      <w:r w:rsidRPr="00EA1F16">
        <w:rPr>
          <w:rFonts w:eastAsia="Times New Roman"/>
          <w:color w:val="FF0000"/>
          <w:szCs w:val="24"/>
          <w:lang w:val="en-ID"/>
        </w:rPr>
        <w:tab/>
      </w:r>
      <w:r w:rsidRPr="00EA1F16">
        <w:rPr>
          <w:rFonts w:eastAsia="Times New Roman"/>
          <w:color w:val="FF0000"/>
          <w:szCs w:val="24"/>
          <w:lang w:val="en-ID"/>
        </w:rPr>
        <w:tab/>
      </w:r>
      <w:r w:rsidRPr="00EA1F16">
        <w:rPr>
          <w:rFonts w:eastAsia="Times New Roman"/>
          <w:color w:val="FF0000"/>
          <w:szCs w:val="24"/>
          <w:lang w:val="en-ID"/>
        </w:rPr>
        <w:tab/>
      </w:r>
      <w:r w:rsidRPr="00EA1F16">
        <w:rPr>
          <w:rFonts w:eastAsia="Times New Roman"/>
          <w:color w:val="FF0000"/>
          <w:szCs w:val="24"/>
          <w:lang w:val="en-ID"/>
        </w:rPr>
        <w:tab/>
      </w:r>
      <w:r w:rsidRPr="00EA1F16">
        <w:rPr>
          <w:rFonts w:eastAsia="Times New Roman"/>
          <w:color w:val="FF0000"/>
          <w:szCs w:val="24"/>
          <w:lang w:val="en-ID"/>
        </w:rPr>
        <w:tab/>
      </w:r>
      <w:r w:rsidRPr="00EA1F16">
        <w:rPr>
          <w:rFonts w:eastAsia="Times New Roman"/>
          <w:color w:val="FF0000"/>
          <w:szCs w:val="24"/>
          <w:lang w:val="en-ID"/>
        </w:rPr>
        <w:tab/>
      </w:r>
      <w:r w:rsidRPr="00EA1F16">
        <w:rPr>
          <w:rFonts w:eastAsia="Times New Roman"/>
          <w:color w:val="FF0000"/>
          <w:szCs w:val="24"/>
          <w:lang w:val="en-ID"/>
        </w:rPr>
        <w:tab/>
      </w:r>
    </w:p>
    <w:p w:rsidR="00567346" w:rsidRDefault="00567346" w:rsidP="008F2A75">
      <w:pPr>
        <w:spacing w:after="0" w:line="240" w:lineRule="auto"/>
        <w:rPr>
          <w:b/>
          <w:bCs/>
          <w:noProof/>
          <w:szCs w:val="24"/>
        </w:rPr>
      </w:pPr>
    </w:p>
    <w:p w:rsidR="00567346" w:rsidRDefault="00567346" w:rsidP="008F2A75">
      <w:pPr>
        <w:spacing w:after="0" w:line="240" w:lineRule="auto"/>
        <w:rPr>
          <w:b/>
          <w:bCs/>
          <w:noProof/>
          <w:szCs w:val="24"/>
        </w:rPr>
      </w:pPr>
    </w:p>
    <w:p w:rsidR="001367A6" w:rsidRDefault="001367A6" w:rsidP="008F2A75">
      <w:pPr>
        <w:tabs>
          <w:tab w:val="left" w:pos="222"/>
          <w:tab w:val="center" w:pos="4111"/>
        </w:tabs>
        <w:spacing w:after="0" w:line="240" w:lineRule="auto"/>
      </w:pPr>
      <w:r>
        <w:tab/>
      </w:r>
    </w:p>
    <w:p w:rsidR="001367A6" w:rsidRDefault="001367A6" w:rsidP="008F2A75">
      <w:pPr>
        <w:spacing w:after="0" w:line="240" w:lineRule="auto"/>
      </w:pPr>
      <w:r>
        <w:br w:type="page"/>
      </w:r>
    </w:p>
    <w:p w:rsidR="00D75278" w:rsidRDefault="00270129" w:rsidP="00D75278">
      <w:pPr>
        <w:spacing w:after="0" w:line="240" w:lineRule="auto"/>
        <w:jc w:val="center"/>
        <w:rPr>
          <w:b/>
        </w:rPr>
      </w:pPr>
      <w:r>
        <w:rPr>
          <w:color w:val="FFFFFF" w:themeColor="background1"/>
          <w:sz w:val="2"/>
          <w:szCs w:val="2"/>
        </w:rPr>
        <w:lastRenderedPageBreak/>
        <w:t>HALAMAN JUDUL</w:t>
      </w:r>
      <w:r w:rsidR="00D75278" w:rsidRPr="00D75278">
        <w:rPr>
          <w:b/>
        </w:rPr>
        <w:t xml:space="preserve"> </w:t>
      </w:r>
      <w:r w:rsidR="00D75278" w:rsidRPr="006300D6">
        <w:rPr>
          <w:b/>
        </w:rPr>
        <w:t xml:space="preserve">PENYUSUNAN RENCANA STRATEGIS SISTEM INFORMASI </w:t>
      </w:r>
    </w:p>
    <w:p w:rsidR="00D75278" w:rsidRDefault="00D75278" w:rsidP="00D75278">
      <w:pPr>
        <w:spacing w:after="0" w:line="240" w:lineRule="auto"/>
        <w:jc w:val="center"/>
        <w:rPr>
          <w:b/>
        </w:rPr>
      </w:pPr>
      <w:r w:rsidRPr="006300D6">
        <w:rPr>
          <w:b/>
        </w:rPr>
        <w:t>BERBASIS</w:t>
      </w:r>
      <w:r>
        <w:rPr>
          <w:b/>
        </w:rPr>
        <w:t xml:space="preserve"> </w:t>
      </w:r>
      <w:r w:rsidRPr="006300D6">
        <w:rPr>
          <w:b/>
        </w:rPr>
        <w:t>VALUE PADA PEMERINTAH</w:t>
      </w:r>
      <w:r>
        <w:rPr>
          <w:b/>
        </w:rPr>
        <w:t xml:space="preserve"> </w:t>
      </w:r>
      <w:r w:rsidRPr="006300D6">
        <w:rPr>
          <w:b/>
        </w:rPr>
        <w:t>DAERAH.</w:t>
      </w:r>
    </w:p>
    <w:p w:rsidR="00D75278" w:rsidRDefault="00D75278" w:rsidP="00D75278">
      <w:pPr>
        <w:spacing w:after="0" w:line="240" w:lineRule="auto"/>
        <w:jc w:val="center"/>
        <w:rPr>
          <w:b/>
        </w:rPr>
      </w:pPr>
      <w:r w:rsidRPr="006300D6">
        <w:rPr>
          <w:b/>
        </w:rPr>
        <w:t xml:space="preserve"> </w:t>
      </w:r>
      <w:r>
        <w:rPr>
          <w:b/>
        </w:rPr>
        <w:t>(</w:t>
      </w:r>
      <w:r w:rsidRPr="006300D6">
        <w:rPr>
          <w:b/>
        </w:rPr>
        <w:t xml:space="preserve">STUDI </w:t>
      </w:r>
      <w:proofErr w:type="gramStart"/>
      <w:r w:rsidRPr="006300D6">
        <w:rPr>
          <w:b/>
        </w:rPr>
        <w:t>KASUS :</w:t>
      </w:r>
      <w:proofErr w:type="gramEnd"/>
      <w:r w:rsidRPr="006300D6">
        <w:rPr>
          <w:b/>
        </w:rPr>
        <w:t xml:space="preserve"> </w:t>
      </w:r>
      <w:r>
        <w:rPr>
          <w:b/>
        </w:rPr>
        <w:t>PEMDA REJANG LEBONG)</w:t>
      </w:r>
      <w:r w:rsidRPr="004B61D8">
        <w:rPr>
          <w:noProof/>
        </w:rPr>
        <w:t xml:space="preserve"> </w:t>
      </w:r>
    </w:p>
    <w:p w:rsidR="00D75278" w:rsidRDefault="00D75278" w:rsidP="00D75278">
      <w:pPr>
        <w:spacing w:after="0" w:line="240" w:lineRule="auto"/>
        <w:jc w:val="center"/>
        <w:rPr>
          <w:b/>
        </w:rPr>
      </w:pPr>
    </w:p>
    <w:p w:rsidR="00D75278" w:rsidRPr="00DA2A2E" w:rsidRDefault="00D75278" w:rsidP="00D75278">
      <w:pPr>
        <w:spacing w:after="0" w:line="240" w:lineRule="auto"/>
        <w:jc w:val="center"/>
      </w:pPr>
      <w:r w:rsidRPr="00DA2A2E">
        <w:t>Oleh</w:t>
      </w:r>
    </w:p>
    <w:p w:rsidR="00D75278" w:rsidRPr="00DA2A2E" w:rsidRDefault="00D75278" w:rsidP="00D75278">
      <w:pPr>
        <w:spacing w:after="0" w:line="240" w:lineRule="auto"/>
        <w:jc w:val="center"/>
      </w:pPr>
    </w:p>
    <w:p w:rsidR="00D75278" w:rsidRDefault="00D75278" w:rsidP="00D75278">
      <w:pPr>
        <w:spacing w:after="0" w:line="240" w:lineRule="auto"/>
        <w:jc w:val="center"/>
      </w:pPr>
      <w:r w:rsidRPr="00DA2A2E">
        <w:t>YUDI WIJANARKO</w:t>
      </w:r>
    </w:p>
    <w:p w:rsidR="00D75278" w:rsidRDefault="00D75278" w:rsidP="00D75278">
      <w:pPr>
        <w:spacing w:after="0" w:line="240" w:lineRule="auto"/>
        <w:jc w:val="center"/>
      </w:pPr>
      <w:r>
        <w:t>NPM. G1F016001</w:t>
      </w:r>
    </w:p>
    <w:p w:rsidR="00D75278" w:rsidRPr="00DA2A2E" w:rsidRDefault="00D75278" w:rsidP="00D75278">
      <w:pPr>
        <w:spacing w:after="0" w:line="240" w:lineRule="auto"/>
        <w:jc w:val="center"/>
      </w:pPr>
      <w:r>
        <w:t>Email: andang@unib.ac.id</w:t>
      </w:r>
    </w:p>
    <w:p w:rsidR="00D75278" w:rsidRDefault="00D75278" w:rsidP="00D75278">
      <w:pPr>
        <w:jc w:val="center"/>
        <w:rPr>
          <w:b/>
        </w:rPr>
      </w:pPr>
    </w:p>
    <w:p w:rsidR="00D75278" w:rsidRDefault="00D75278" w:rsidP="00D75278">
      <w:pPr>
        <w:jc w:val="center"/>
        <w:rPr>
          <w:b/>
        </w:rPr>
      </w:pPr>
      <w:r>
        <w:rPr>
          <w:b/>
        </w:rPr>
        <w:t>ABSTRAK</w:t>
      </w:r>
    </w:p>
    <w:p w:rsidR="00D75278" w:rsidRPr="005F2852" w:rsidRDefault="00D75278" w:rsidP="00D75278">
      <w:pPr>
        <w:ind w:firstLine="720"/>
        <w:jc w:val="both"/>
      </w:pPr>
      <w:r w:rsidRPr="005F2852">
        <w:t xml:space="preserve">PT XXX menggunakan sistem informasi selama beberapa tahun untuk menangani kegiatan seperti pencatatan transaksi dan pendukung pengambilan keputusan. Ada dua hal penting yang berkaitan dengan manajemen sistem informasi yang menjadi bahan analisis yang dilakukan peneliti. Pertama, tentang akuisisi sistem informasi. Selama ini PT XXX melimpahkan seluruh pembuatan sistem baru ke pihak ketiga. Beberapa pertanyaan yang muncul: Apa yang harus dipersiapkan oleh PT XXX untuk menuju ke pengembangan aplikasi sendiri? Bagaimana cara mengurangi kelemahan-kelemahan sekiranya pengembangan aplikasi dilakukan oleh pihak ketiga? Kedua, tentang pengambilan keputusan pengembangan sistem baru yang sejauh ini ditangani oleh manajemen puncak tanpa disertai dokumen formal yang disebut rencana sistem informasi. Kali ini penulis mencoba untuk menganalisis pokok-pokok permasalahan, dan mencoba memberikan panduan kepada pegawai di bidang teknologi informasi untuk dapat memulai mengembangkan sistem informasi perusahaan mereka sendiri. Menggunakan metode pengembangan sistem informasi SDLC. Melakukan perancangan model proses menggunakan model DFD, perancangan database, perancangan </w:t>
      </w:r>
      <w:r w:rsidRPr="005F2852">
        <w:rPr>
          <w:i/>
        </w:rPr>
        <w:t>interface</w:t>
      </w:r>
      <w:r w:rsidRPr="005F2852">
        <w:t xml:space="preserve"> dan relasi antar tabel. Aplikasi yang dihasilkan berbentuk </w:t>
      </w:r>
      <w:r w:rsidRPr="005F2852">
        <w:rPr>
          <w:i/>
        </w:rPr>
        <w:t>prototype base-on desktop</w:t>
      </w:r>
      <w:r w:rsidRPr="005F2852">
        <w:t xml:space="preserve"> “Sistem Informasi Konsumen”, yang ditujukan untuk memberikan gambaran kepada pegawai di bidang teknologi informasi PT XXX dalam membangun dan mengelola sistem informasi. Disamping itu, peneliti juga menganjurkan pihak PT XXX untuk mengembangkan basis data pelanggan untuk mendayagunakan data yang telah disimpan dalam basis data dengan tujuan untuk memberikan nilai yang lebih baik bagi para pelanggan.</w:t>
      </w:r>
    </w:p>
    <w:p w:rsidR="00D75278" w:rsidRPr="000711D4" w:rsidRDefault="00D75278" w:rsidP="00D75278">
      <w:pPr>
        <w:ind w:right="855"/>
        <w:jc w:val="both"/>
      </w:pPr>
      <w:r w:rsidRPr="006654BD">
        <w:rPr>
          <w:b/>
        </w:rPr>
        <w:t>Kata-kunci</w:t>
      </w:r>
      <w:r w:rsidRPr="006654BD">
        <w:t xml:space="preserve">: Sistem informasi, analisis, </w:t>
      </w:r>
      <w:r>
        <w:t xml:space="preserve">testing </w:t>
      </w:r>
      <w:r w:rsidRPr="006654BD">
        <w:t>dan konsumen.</w:t>
      </w:r>
    </w:p>
    <w:p w:rsidR="001367A6" w:rsidRPr="001367A6" w:rsidRDefault="001367A6" w:rsidP="008F2A75">
      <w:pPr>
        <w:pStyle w:val="Heading1"/>
        <w:jc w:val="left"/>
        <w:rPr>
          <w:color w:val="FFFFFF" w:themeColor="background1"/>
          <w:sz w:val="2"/>
          <w:szCs w:val="2"/>
        </w:rPr>
      </w:pP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EA1F16" w:rsidRDefault="00EA1F16" w:rsidP="00EA1F16">
      <w:pPr>
        <w:spacing w:after="0" w:line="240" w:lineRule="auto"/>
        <w:jc w:val="center"/>
        <w:rPr>
          <w:b/>
        </w:rPr>
      </w:pPr>
    </w:p>
    <w:p w:rsidR="002711CB" w:rsidRDefault="002711CB" w:rsidP="002711CB">
      <w:pPr>
        <w:spacing w:after="0" w:line="240" w:lineRule="auto"/>
        <w:jc w:val="center"/>
        <w:rPr>
          <w:b/>
          <w:lang w:val="en"/>
        </w:rPr>
      </w:pPr>
      <w:r w:rsidRPr="002711CB">
        <w:rPr>
          <w:b/>
          <w:lang w:val="en"/>
        </w:rPr>
        <w:lastRenderedPageBreak/>
        <w:t xml:space="preserve">DEVELOPMENT OF VALUE BASED INFORMATION SYSTEM STRATEGIC PLAN IN LOCAL GOVERNMENTS </w:t>
      </w:r>
    </w:p>
    <w:p w:rsidR="002711CB" w:rsidRPr="002711CB" w:rsidRDefault="002711CB" w:rsidP="002711CB">
      <w:pPr>
        <w:spacing w:after="0" w:line="240" w:lineRule="auto"/>
        <w:jc w:val="center"/>
        <w:rPr>
          <w:b/>
          <w:lang w:val="en-ID"/>
        </w:rPr>
      </w:pPr>
      <w:r w:rsidRPr="002711CB">
        <w:rPr>
          <w:b/>
          <w:lang w:val="en"/>
        </w:rPr>
        <w:t>(CASE STUDY: PEMDA REJANG LEBONG)</w:t>
      </w:r>
      <w:r w:rsidRPr="002711CB">
        <w:rPr>
          <w:b/>
          <w:lang w:val="en-ID"/>
        </w:rPr>
        <w:t xml:space="preserve"> </w:t>
      </w:r>
    </w:p>
    <w:p w:rsidR="00EA1F16" w:rsidRDefault="00EA1F16" w:rsidP="00EA1F16">
      <w:pPr>
        <w:spacing w:after="0" w:line="240" w:lineRule="auto"/>
        <w:jc w:val="center"/>
        <w:rPr>
          <w:b/>
        </w:rPr>
      </w:pPr>
    </w:p>
    <w:p w:rsidR="00EA1F16" w:rsidRPr="00DA2A2E" w:rsidRDefault="002711CB" w:rsidP="00EA1F16">
      <w:pPr>
        <w:spacing w:after="0" w:line="240" w:lineRule="auto"/>
        <w:jc w:val="center"/>
      </w:pPr>
      <w:r>
        <w:t>BY</w:t>
      </w:r>
    </w:p>
    <w:p w:rsidR="00EA1F16" w:rsidRPr="00DA2A2E" w:rsidRDefault="00EA1F16" w:rsidP="00EA1F16">
      <w:pPr>
        <w:spacing w:after="0" w:line="240" w:lineRule="auto"/>
        <w:jc w:val="center"/>
      </w:pPr>
    </w:p>
    <w:p w:rsidR="00EA1F16" w:rsidRDefault="00EA1F16" w:rsidP="00EA1F16">
      <w:pPr>
        <w:spacing w:after="0" w:line="240" w:lineRule="auto"/>
        <w:jc w:val="center"/>
      </w:pPr>
      <w:r w:rsidRPr="00DA2A2E">
        <w:t>YUDI WIJANARKO</w:t>
      </w:r>
    </w:p>
    <w:p w:rsidR="00EA1F16" w:rsidRDefault="00EA1F16" w:rsidP="00EA1F16">
      <w:pPr>
        <w:spacing w:after="0" w:line="240" w:lineRule="auto"/>
        <w:jc w:val="center"/>
      </w:pPr>
      <w:r>
        <w:t>G1F016001</w:t>
      </w:r>
    </w:p>
    <w:p w:rsidR="00EA1F16" w:rsidRPr="00DA2A2E" w:rsidRDefault="00EA1F16" w:rsidP="00EA1F16">
      <w:pPr>
        <w:spacing w:after="0" w:line="240" w:lineRule="auto"/>
        <w:jc w:val="center"/>
      </w:pPr>
      <w:r>
        <w:t>Email: andang@unib.ac.id</w:t>
      </w:r>
    </w:p>
    <w:p w:rsidR="00EA1F16" w:rsidRDefault="00EA1F16" w:rsidP="00EA1F16">
      <w:pPr>
        <w:jc w:val="center"/>
        <w:rPr>
          <w:b/>
        </w:rPr>
      </w:pPr>
    </w:p>
    <w:p w:rsidR="00EA1F16" w:rsidRDefault="00EA1F16" w:rsidP="00EA1F16">
      <w:pPr>
        <w:jc w:val="center"/>
        <w:rPr>
          <w:b/>
        </w:rPr>
      </w:pPr>
      <w:r>
        <w:rPr>
          <w:b/>
        </w:rPr>
        <w:t>ABST</w:t>
      </w:r>
      <w:r w:rsidR="002711CB">
        <w:rPr>
          <w:b/>
        </w:rPr>
        <w:t>RACT</w:t>
      </w:r>
    </w:p>
    <w:p w:rsidR="002711CB" w:rsidRPr="002711CB" w:rsidRDefault="002711CB" w:rsidP="002711CB">
      <w:pPr>
        <w:ind w:firstLine="720"/>
        <w:jc w:val="both"/>
        <w:rPr>
          <w:lang w:val="en-ID"/>
        </w:rPr>
      </w:pPr>
      <w:r w:rsidRPr="002711CB">
        <w:rPr>
          <w:lang w:val="en"/>
        </w:rPr>
        <w:t>PT XXX has used an information system for several years to handle activities such as recording transactions and supporting decision making. There are two important things related to the management of information systems which are the material for the analysis conducted by researchers. First, regarding the acquisition of information systems. So far, PT XXX has delegated all of the manufacture of the new system to third parties. Several questions arise: What should PT XXX prepare to go into developing its own application? How do you reduce weaknesses if application development is carried out by a third party? Second, regarding the decision making for the development of the new system which has been handled by top management without a formal document, which is called an information system plan. This time the author tries to analyze the main points of the problem, and tries to provide guidance to employees in the field of information technology to be able to start developing their own company information systems. Using the SDLC information system development method. Designing a process model using the DFD model, database design, interface design and relationships between tables. The resulting application is in the form of a prototype base-on desktop "Consumer Information System", which is intended to provide an overview to employees of PT XXX information technology in building and managing information systems. In addition, the researcher also recommends PT XXX to develop a customer database to utilize the data that has been stored in the database with the aim of providing better value for customers.</w:t>
      </w:r>
      <w:r w:rsidRPr="002711CB">
        <w:rPr>
          <w:lang w:val="en-ID"/>
        </w:rPr>
        <w:t xml:space="preserve"> </w:t>
      </w:r>
    </w:p>
    <w:p w:rsidR="00EA1F16" w:rsidRPr="000711D4" w:rsidRDefault="002711CB" w:rsidP="00EA1F16">
      <w:pPr>
        <w:ind w:right="855"/>
        <w:jc w:val="both"/>
      </w:pPr>
      <w:r>
        <w:rPr>
          <w:b/>
        </w:rPr>
        <w:t>Keywords</w:t>
      </w:r>
      <w:r w:rsidR="00EA1F16" w:rsidRPr="006654BD">
        <w:t xml:space="preserve">: </w:t>
      </w:r>
      <w:r>
        <w:t>Information systems, analysis, testing, consumen.</w:t>
      </w:r>
    </w:p>
    <w:p w:rsidR="001367A6" w:rsidRDefault="001367A6" w:rsidP="008F2A75">
      <w:pPr>
        <w:tabs>
          <w:tab w:val="left" w:pos="222"/>
          <w:tab w:val="center" w:pos="4111"/>
        </w:tabs>
        <w:spacing w:after="0" w:line="240" w:lineRule="auto"/>
      </w:pPr>
    </w:p>
    <w:p w:rsidR="001367A6" w:rsidRDefault="001367A6" w:rsidP="008F2A75">
      <w:pPr>
        <w:tabs>
          <w:tab w:val="left" w:pos="222"/>
          <w:tab w:val="center" w:pos="4111"/>
        </w:tabs>
        <w:spacing w:after="0" w:line="240" w:lineRule="auto"/>
      </w:pPr>
    </w:p>
    <w:p w:rsidR="001367A6" w:rsidRDefault="001367A6" w:rsidP="008F2A75">
      <w:pPr>
        <w:tabs>
          <w:tab w:val="left" w:pos="222"/>
          <w:tab w:val="center" w:pos="4111"/>
        </w:tabs>
        <w:spacing w:after="0" w:line="240" w:lineRule="auto"/>
      </w:pPr>
    </w:p>
    <w:p w:rsidR="001367A6" w:rsidRDefault="001367A6" w:rsidP="008F2A75">
      <w:pPr>
        <w:tabs>
          <w:tab w:val="left" w:pos="222"/>
          <w:tab w:val="center" w:pos="4111"/>
        </w:tabs>
        <w:spacing w:after="0" w:line="240" w:lineRule="auto"/>
      </w:pPr>
    </w:p>
    <w:p w:rsidR="001367A6" w:rsidRDefault="001367A6" w:rsidP="008F2A75">
      <w:pPr>
        <w:tabs>
          <w:tab w:val="left" w:pos="222"/>
          <w:tab w:val="center" w:pos="4111"/>
        </w:tabs>
        <w:spacing w:after="0" w:line="240" w:lineRule="auto"/>
      </w:pPr>
    </w:p>
    <w:p w:rsidR="00D75278" w:rsidRPr="00D75278" w:rsidRDefault="00465C13" w:rsidP="00D75278">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rsidR="008438BD" w:rsidRDefault="008438BD"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r>
        <w:rPr>
          <w:b/>
          <w:bCs/>
          <w:szCs w:val="24"/>
        </w:rPr>
        <w:lastRenderedPageBreak/>
        <w:t>DAFTAR ISI</w:t>
      </w: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r>
        <w:rPr>
          <w:b/>
          <w:bCs/>
          <w:szCs w:val="24"/>
        </w:rPr>
        <w:br w:type="page"/>
      </w:r>
    </w:p>
    <w:p w:rsidR="00D75278" w:rsidRDefault="00D75278" w:rsidP="008F2A75">
      <w:pPr>
        <w:spacing w:after="0" w:line="240" w:lineRule="auto"/>
        <w:jc w:val="center"/>
        <w:rPr>
          <w:b/>
          <w:bCs/>
          <w:szCs w:val="24"/>
        </w:rPr>
      </w:pPr>
      <w:r>
        <w:rPr>
          <w:b/>
          <w:bCs/>
          <w:szCs w:val="24"/>
        </w:rPr>
        <w:lastRenderedPageBreak/>
        <w:t>DAFTAR GAMBAR</w:t>
      </w:r>
    </w:p>
    <w:p w:rsidR="00D75278" w:rsidRDefault="00D75278" w:rsidP="008F2A75">
      <w:pPr>
        <w:spacing w:after="0" w:line="240" w:lineRule="auto"/>
        <w:jc w:val="center"/>
        <w:rPr>
          <w:b/>
          <w:bCs/>
          <w:szCs w:val="24"/>
        </w:rPr>
      </w:pPr>
      <w:r>
        <w:rPr>
          <w:b/>
          <w:bCs/>
          <w:szCs w:val="24"/>
        </w:rPr>
        <w:br w:type="page"/>
      </w:r>
    </w:p>
    <w:p w:rsidR="00D75278" w:rsidRDefault="00D75278" w:rsidP="008F2A75">
      <w:pPr>
        <w:spacing w:after="0" w:line="240" w:lineRule="auto"/>
        <w:jc w:val="center"/>
        <w:rPr>
          <w:b/>
          <w:bCs/>
          <w:szCs w:val="24"/>
        </w:rPr>
      </w:pPr>
      <w:r>
        <w:rPr>
          <w:b/>
          <w:bCs/>
          <w:szCs w:val="24"/>
        </w:rPr>
        <w:lastRenderedPageBreak/>
        <w:t>DAFTAR TABEL</w:t>
      </w: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p>
    <w:p w:rsidR="00D75278" w:rsidRDefault="00D75278" w:rsidP="008F2A75">
      <w:pPr>
        <w:spacing w:after="0" w:line="240" w:lineRule="auto"/>
        <w:jc w:val="center"/>
        <w:rPr>
          <w:b/>
          <w:bCs/>
          <w:szCs w:val="24"/>
        </w:rPr>
      </w:pPr>
      <w:r>
        <w:rPr>
          <w:b/>
          <w:bCs/>
          <w:szCs w:val="24"/>
        </w:rPr>
        <w:br w:type="page"/>
      </w:r>
    </w:p>
    <w:p w:rsidR="004A3ECD" w:rsidRPr="00FC4F89" w:rsidRDefault="00D75278" w:rsidP="00D75278">
      <w:pPr>
        <w:spacing w:after="0" w:line="240" w:lineRule="auto"/>
        <w:jc w:val="center"/>
        <w:sectPr w:rsidR="004A3ECD" w:rsidRPr="00FC4F89" w:rsidSect="00EA1F16">
          <w:footerReference w:type="default" r:id="rId15"/>
          <w:footerReference w:type="first" r:id="rId16"/>
          <w:pgSz w:w="12191" w:h="16840" w:code="9"/>
          <w:pgMar w:top="2268" w:right="1701" w:bottom="1701" w:left="2268" w:header="720" w:footer="720" w:gutter="0"/>
          <w:pgNumType w:fmt="lowerRoman"/>
          <w:cols w:space="720"/>
          <w:docGrid w:linePitch="360"/>
        </w:sectPr>
      </w:pPr>
      <w:r>
        <w:rPr>
          <w:b/>
          <w:bCs/>
          <w:szCs w:val="24"/>
        </w:rPr>
        <w:lastRenderedPageBreak/>
        <w:t>DAFTAR LAMPIRAN</w:t>
      </w:r>
      <w:r w:rsidR="00DD4F20" w:rsidRPr="00FC4F89">
        <w:t xml:space="preserve"> </w:t>
      </w:r>
    </w:p>
    <w:p w:rsidR="00EB0F1D" w:rsidRPr="00CD78CF" w:rsidRDefault="00270129" w:rsidP="008F2A75">
      <w:pPr>
        <w:keepNext/>
        <w:keepLines/>
        <w:spacing w:after="0" w:line="480" w:lineRule="auto"/>
        <w:jc w:val="center"/>
        <w:outlineLvl w:val="0"/>
        <w:rPr>
          <w:rFonts w:eastAsia="Times New Roman"/>
          <w:b/>
          <w:bCs/>
          <w:sz w:val="28"/>
          <w:szCs w:val="28"/>
        </w:rPr>
      </w:pPr>
      <w:bookmarkStart w:id="1" w:name="_Toc448384003"/>
      <w:bookmarkStart w:id="2" w:name="_Toc462552768"/>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0"/>
      <w:bookmarkEnd w:id="1"/>
      <w:bookmarkEnd w:id="2"/>
      <w:r>
        <w:rPr>
          <w:rFonts w:eastAsia="Times New Roman"/>
          <w:b/>
          <w:bCs/>
          <w:sz w:val="28"/>
          <w:szCs w:val="28"/>
        </w:rPr>
        <w:t>PENDAHULUAN</w:t>
      </w:r>
      <w:r w:rsidR="00EB0F1D" w:rsidRPr="00CD78CF">
        <w:rPr>
          <w:rFonts w:eastAsia="Times New Roman"/>
          <w:b/>
          <w:bCs/>
          <w:sz w:val="28"/>
          <w:szCs w:val="28"/>
        </w:rPr>
        <w:t xml:space="preserve"> </w:t>
      </w:r>
    </w:p>
    <w:p w:rsidR="008438BD" w:rsidRDefault="008438BD" w:rsidP="008F2A75">
      <w:pPr>
        <w:spacing w:after="0"/>
      </w:pPr>
    </w:p>
    <w:p w:rsidR="008F2A75" w:rsidRPr="00CD78CF" w:rsidRDefault="008F2A75" w:rsidP="008F2A75">
      <w:pPr>
        <w:spacing w:after="0"/>
      </w:pPr>
    </w:p>
    <w:p w:rsidR="008438BD" w:rsidRPr="00CD78CF" w:rsidRDefault="00B937AE" w:rsidP="000E4D3D">
      <w:pPr>
        <w:spacing w:after="0" w:line="360" w:lineRule="auto"/>
        <w:ind w:firstLine="851"/>
        <w:jc w:val="both"/>
      </w:pPr>
      <w:r>
        <w:t xml:space="preserve">Ini adalah template skripsi dari </w:t>
      </w:r>
      <w:r w:rsidR="00221281">
        <w:rPr>
          <w:rStyle w:val="Hyperlink"/>
          <w:szCs w:val="24"/>
        </w:rPr>
        <w:t>Program Studi Sistem Informasi</w:t>
      </w:r>
      <w:r>
        <w:rPr>
          <w:szCs w:val="24"/>
        </w:rPr>
        <w:t xml:space="preserve">cukup blok </w:t>
      </w:r>
      <w:r w:rsidR="00782B33">
        <w:rPr>
          <w:szCs w:val="24"/>
        </w:rPr>
        <w:t xml:space="preserve">paragraf yang diinginkan dan pastekan teks anda. </w:t>
      </w:r>
      <w:r w:rsidR="00782B33">
        <w:t xml:space="preserve">Ini adalah template skripsi dari </w:t>
      </w:r>
      <w:r w:rsidR="00221281">
        <w:rPr>
          <w:rStyle w:val="Hyperlink"/>
          <w:szCs w:val="24"/>
        </w:rPr>
        <w:t>Program Studi Sistem Informasi</w:t>
      </w:r>
      <w:r w:rsidR="00782B33">
        <w:rPr>
          <w:szCs w:val="24"/>
        </w:rPr>
        <w:t>cukup blok paragraf yang diinginkan dan pastekan teks anda</w:t>
      </w:r>
      <w:r w:rsidR="008438BD" w:rsidRPr="00CD78CF">
        <w:t>.</w:t>
      </w:r>
    </w:p>
    <w:p w:rsidR="008438BD" w:rsidRPr="00CD78CF" w:rsidRDefault="008438BD" w:rsidP="008F2A75">
      <w:pPr>
        <w:spacing w:after="0" w:line="240" w:lineRule="auto"/>
        <w:ind w:firstLine="851"/>
        <w:jc w:val="both"/>
      </w:pPr>
    </w:p>
    <w:p w:rsidR="008438BD" w:rsidRPr="00CD78CF" w:rsidRDefault="00270129" w:rsidP="008F2A75">
      <w:pPr>
        <w:pStyle w:val="Heading2"/>
        <w:spacing w:after="0"/>
      </w:pPr>
      <w:r>
        <w:t>Latar Belakang Masalah</w:t>
      </w:r>
    </w:p>
    <w:p w:rsidR="008438BD"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8438BD" w:rsidRPr="00CD78CF">
        <w:rPr>
          <w:szCs w:val="24"/>
        </w:rPr>
        <w:t>.</w:t>
      </w:r>
    </w:p>
    <w:p w:rsidR="008438BD"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8438BD" w:rsidRPr="00CD78CF">
        <w:rPr>
          <w:szCs w:val="24"/>
        </w:rPr>
        <w:t>.</w:t>
      </w:r>
    </w:p>
    <w:p w:rsidR="008438BD" w:rsidRPr="00CD78CF"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p>
    <w:p w:rsidR="008438BD" w:rsidRPr="00CD78CF" w:rsidRDefault="008438BD" w:rsidP="008F2A75">
      <w:pPr>
        <w:spacing w:after="0" w:line="240" w:lineRule="auto"/>
        <w:ind w:firstLine="709"/>
        <w:jc w:val="both"/>
      </w:pPr>
    </w:p>
    <w:p w:rsidR="008438BD" w:rsidRPr="00CD78CF" w:rsidRDefault="00270129" w:rsidP="008F2A75">
      <w:pPr>
        <w:pStyle w:val="Heading2"/>
        <w:spacing w:after="0"/>
      </w:pPr>
      <w:r>
        <w:t>Rumusan Masalah</w:t>
      </w:r>
    </w:p>
    <w:p w:rsidR="008438BD" w:rsidRPr="00CD78CF"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8438BD" w:rsidRPr="00CD78CF">
        <w:t>:</w:t>
      </w:r>
    </w:p>
    <w:p w:rsidR="008438BD" w:rsidRPr="00CD78CF" w:rsidRDefault="00782B33" w:rsidP="000E4D3D">
      <w:pPr>
        <w:pStyle w:val="ListParagraph"/>
        <w:numPr>
          <w:ilvl w:val="0"/>
          <w:numId w:val="22"/>
        </w:numPr>
        <w:spacing w:after="0" w:line="360" w:lineRule="auto"/>
        <w:ind w:left="709" w:hanging="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w:t>
      </w:r>
      <w:r>
        <w:lastRenderedPageBreak/>
        <w:t xml:space="preserve">dari </w:t>
      </w:r>
      <w:r w:rsidR="00221281">
        <w:rPr>
          <w:rStyle w:val="Hyperlink"/>
          <w:szCs w:val="24"/>
        </w:rPr>
        <w:t>Program Studi Sistem Informasi</w:t>
      </w:r>
      <w:r>
        <w:rPr>
          <w:szCs w:val="24"/>
        </w:rPr>
        <w:t>cukup blok paragraf yang diinginkan dan pastekan teks anda</w:t>
      </w:r>
      <w:r>
        <w:t>.</w:t>
      </w:r>
    </w:p>
    <w:p w:rsidR="008438BD" w:rsidRPr="00CD78CF" w:rsidRDefault="00782B33" w:rsidP="000E4D3D">
      <w:pPr>
        <w:pStyle w:val="ListParagraph"/>
        <w:numPr>
          <w:ilvl w:val="0"/>
          <w:numId w:val="22"/>
        </w:numPr>
        <w:spacing w:after="0" w:line="360" w:lineRule="auto"/>
        <w:ind w:left="709" w:hanging="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t>.</w:t>
      </w:r>
    </w:p>
    <w:p w:rsidR="008438BD" w:rsidRPr="00CD78CF" w:rsidRDefault="008438BD" w:rsidP="008F2A75">
      <w:pPr>
        <w:pStyle w:val="ListParagraph"/>
        <w:spacing w:after="0" w:line="240" w:lineRule="auto"/>
        <w:ind w:left="709"/>
        <w:jc w:val="both"/>
      </w:pPr>
    </w:p>
    <w:p w:rsidR="008438BD" w:rsidRPr="00CD78CF" w:rsidRDefault="00270129" w:rsidP="008F2A75">
      <w:pPr>
        <w:pStyle w:val="Heading2"/>
        <w:spacing w:after="0"/>
      </w:pPr>
      <w:r>
        <w:t>Tujuan Penelitian</w:t>
      </w:r>
    </w:p>
    <w:p w:rsidR="008438BD" w:rsidRPr="00CD78CF"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8438BD" w:rsidRPr="00CD78CF">
        <w:t>:</w:t>
      </w:r>
    </w:p>
    <w:p w:rsidR="008438BD" w:rsidRPr="00CD78CF" w:rsidRDefault="00782B33" w:rsidP="000E4D3D">
      <w:pPr>
        <w:pStyle w:val="ListParagraph"/>
        <w:numPr>
          <w:ilvl w:val="0"/>
          <w:numId w:val="23"/>
        </w:numPr>
        <w:spacing w:after="0" w:line="360" w:lineRule="auto"/>
        <w:ind w:left="709" w:hanging="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8438BD" w:rsidRPr="00CD78CF">
        <w:t>.</w:t>
      </w:r>
    </w:p>
    <w:p w:rsidR="008438BD" w:rsidRPr="00CD78CF" w:rsidRDefault="00782B33" w:rsidP="000E4D3D">
      <w:pPr>
        <w:pStyle w:val="ListParagraph"/>
        <w:numPr>
          <w:ilvl w:val="0"/>
          <w:numId w:val="23"/>
        </w:numPr>
        <w:spacing w:after="0" w:line="360" w:lineRule="auto"/>
        <w:ind w:left="709" w:hanging="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8438BD" w:rsidRPr="00CD78CF">
        <w:t>.</w:t>
      </w:r>
    </w:p>
    <w:p w:rsidR="008438BD" w:rsidRPr="00CD78CF" w:rsidRDefault="008438BD" w:rsidP="008F2A75">
      <w:pPr>
        <w:pStyle w:val="ListParagraph"/>
        <w:spacing w:after="0" w:line="240" w:lineRule="auto"/>
        <w:ind w:left="709"/>
        <w:jc w:val="both"/>
      </w:pPr>
    </w:p>
    <w:p w:rsidR="008438BD" w:rsidRPr="00CD78CF" w:rsidRDefault="00270129" w:rsidP="008F2A75">
      <w:pPr>
        <w:pStyle w:val="Heading2"/>
        <w:spacing w:after="0"/>
      </w:pPr>
      <w:r>
        <w:t>Manfaat Penelitian</w:t>
      </w:r>
    </w:p>
    <w:p w:rsidR="008438BD" w:rsidRPr="00CD78CF"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8438BD" w:rsidRPr="00CD78CF">
        <w:t xml:space="preserve">.   </w:t>
      </w:r>
    </w:p>
    <w:p w:rsidR="008438BD" w:rsidRPr="00CD78CF" w:rsidRDefault="008438BD" w:rsidP="008F2A75">
      <w:pPr>
        <w:spacing w:after="0" w:line="240" w:lineRule="auto"/>
        <w:ind w:firstLine="709"/>
        <w:jc w:val="both"/>
      </w:pPr>
    </w:p>
    <w:p w:rsidR="008438BD" w:rsidRPr="00CD78CF" w:rsidRDefault="00270129" w:rsidP="008F2A75">
      <w:pPr>
        <w:pStyle w:val="Heading2"/>
        <w:spacing w:after="0"/>
      </w:pPr>
      <w:r>
        <w:t>Ruang Lingkup Penelitian</w:t>
      </w:r>
    </w:p>
    <w:p w:rsidR="008438BD" w:rsidRPr="00CD78CF"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lastRenderedPageBreak/>
        <w:t>Program Studi Sistem Informasi</w:t>
      </w:r>
      <w:r>
        <w:rPr>
          <w:szCs w:val="24"/>
        </w:rPr>
        <w:t>cukup blok paragraf yang diinginkan dan pastekan teks anda</w:t>
      </w:r>
      <w:r w:rsidR="008438BD" w:rsidRPr="00CD78CF">
        <w:t>.</w:t>
      </w:r>
    </w:p>
    <w:p w:rsidR="008438BD" w:rsidRPr="00CD78CF" w:rsidRDefault="008438BD" w:rsidP="008F2A75">
      <w:pPr>
        <w:spacing w:after="0" w:line="240" w:lineRule="auto"/>
        <w:ind w:firstLine="709"/>
        <w:jc w:val="both"/>
      </w:pPr>
    </w:p>
    <w:p w:rsidR="008438BD" w:rsidRPr="00CD78CF" w:rsidRDefault="00270129" w:rsidP="008F2A75">
      <w:pPr>
        <w:pStyle w:val="Heading2"/>
        <w:spacing w:after="0"/>
      </w:pPr>
      <w:r>
        <w:t>Definisi Operasional</w:t>
      </w:r>
    </w:p>
    <w:p w:rsidR="008438BD" w:rsidRPr="00CD78CF" w:rsidRDefault="00782B33" w:rsidP="000E4D3D">
      <w:pPr>
        <w:pStyle w:val="ListParagraph"/>
        <w:spacing w:after="0" w:line="360" w:lineRule="auto"/>
        <w:ind w:left="0"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p>
    <w:p w:rsidR="003642C6" w:rsidRDefault="003642C6" w:rsidP="000E4D3D">
      <w:pPr>
        <w:keepNext/>
        <w:keepLines/>
        <w:spacing w:after="0" w:line="360" w:lineRule="auto"/>
        <w:jc w:val="center"/>
        <w:outlineLvl w:val="0"/>
        <w:rPr>
          <w:rFonts w:eastAsia="Times New Roman"/>
          <w:b/>
          <w:bCs/>
          <w:sz w:val="28"/>
          <w:szCs w:val="28"/>
        </w:rPr>
        <w:sectPr w:rsidR="003642C6"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bookmarkStart w:id="3" w:name="_Toc448384010"/>
      <w:bookmarkStart w:id="4" w:name="_Toc449595235"/>
    </w:p>
    <w:p w:rsidR="003642C6" w:rsidRPr="00CD78CF" w:rsidRDefault="00270129" w:rsidP="008F2A75">
      <w:pPr>
        <w:keepNext/>
        <w:keepLines/>
        <w:spacing w:after="0" w:line="480" w:lineRule="auto"/>
        <w:jc w:val="center"/>
        <w:outlineLvl w:val="0"/>
        <w:rPr>
          <w:rFonts w:eastAsia="Times New Roman"/>
          <w:b/>
          <w:bCs/>
          <w:sz w:val="28"/>
          <w:szCs w:val="28"/>
        </w:rPr>
      </w:pPr>
      <w:bookmarkStart w:id="5" w:name="_Toc462552775"/>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5"/>
      <w:r w:rsidR="000E4D3D">
        <w:rPr>
          <w:rFonts w:eastAsia="Times New Roman"/>
          <w:b/>
          <w:bCs/>
          <w:sz w:val="28"/>
          <w:szCs w:val="28"/>
        </w:rPr>
        <w:t>TINJAUAN</w:t>
      </w:r>
      <w:r>
        <w:rPr>
          <w:rFonts w:eastAsia="Times New Roman"/>
          <w:b/>
          <w:bCs/>
          <w:sz w:val="28"/>
          <w:szCs w:val="28"/>
        </w:rPr>
        <w:t xml:space="preserve"> PUSTAKA</w:t>
      </w:r>
      <w:r w:rsidR="003642C6" w:rsidRPr="00CD78CF">
        <w:rPr>
          <w:rFonts w:eastAsia="Times New Roman"/>
          <w:b/>
          <w:bCs/>
          <w:sz w:val="28"/>
          <w:szCs w:val="28"/>
        </w:rPr>
        <w:t xml:space="preserve"> </w:t>
      </w:r>
    </w:p>
    <w:bookmarkEnd w:id="3"/>
    <w:bookmarkEnd w:id="4"/>
    <w:p w:rsidR="00EB0F1D" w:rsidRDefault="00EB0F1D" w:rsidP="008F2A75">
      <w:pPr>
        <w:spacing w:after="0" w:line="240" w:lineRule="auto"/>
      </w:pPr>
    </w:p>
    <w:p w:rsidR="008F2A75" w:rsidRPr="00CD78CF" w:rsidRDefault="008F2A75" w:rsidP="000E4D3D">
      <w:pPr>
        <w:spacing w:after="0" w:line="360" w:lineRule="auto"/>
      </w:pPr>
    </w:p>
    <w:p w:rsidR="004D6749" w:rsidRPr="00CD78CF"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611B45" w:rsidRPr="00CD78CF">
        <w:t>.</w:t>
      </w:r>
    </w:p>
    <w:p w:rsidR="00EB0F1D" w:rsidRPr="00CD78CF" w:rsidRDefault="00EB0F1D" w:rsidP="008F2A75">
      <w:pPr>
        <w:spacing w:after="0" w:line="240" w:lineRule="auto"/>
        <w:ind w:firstLine="851"/>
        <w:jc w:val="both"/>
      </w:pPr>
    </w:p>
    <w:p w:rsidR="004D6749" w:rsidRPr="00CD78CF" w:rsidRDefault="003642C6" w:rsidP="008F2A75">
      <w:pPr>
        <w:pStyle w:val="Heading2"/>
        <w:numPr>
          <w:ilvl w:val="1"/>
          <w:numId w:val="15"/>
        </w:numPr>
        <w:spacing w:after="0"/>
        <w:ind w:left="709" w:hanging="709"/>
      </w:pPr>
      <w:bookmarkStart w:id="6" w:name="_Toc462552776"/>
      <w:r>
        <w:t>Ratapan Mahasiswa 1</w:t>
      </w:r>
      <w:bookmarkEnd w:id="6"/>
    </w:p>
    <w:p w:rsidR="003719A1" w:rsidRPr="00CD78CF"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3719A1" w:rsidRPr="00CD78CF">
        <w:t xml:space="preserve">. </w:t>
      </w:r>
    </w:p>
    <w:p w:rsidR="00072523" w:rsidRPr="00CD78CF"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4D6749" w:rsidRPr="00CD78CF">
        <w:t xml:space="preserve">. </w:t>
      </w:r>
    </w:p>
    <w:p w:rsidR="000E1D43" w:rsidRPr="00CD78CF" w:rsidRDefault="000E1D43" w:rsidP="008F2A75">
      <w:pPr>
        <w:spacing w:after="0" w:line="240" w:lineRule="auto"/>
        <w:ind w:firstLine="709"/>
        <w:jc w:val="both"/>
      </w:pPr>
    </w:p>
    <w:p w:rsidR="003642C6" w:rsidRPr="00CD78CF" w:rsidRDefault="003642C6" w:rsidP="008F2A75">
      <w:pPr>
        <w:pStyle w:val="Heading2"/>
        <w:numPr>
          <w:ilvl w:val="1"/>
          <w:numId w:val="15"/>
        </w:numPr>
        <w:spacing w:after="0"/>
        <w:ind w:left="709" w:hanging="709"/>
      </w:pPr>
      <w:bookmarkStart w:id="7" w:name="_Toc462552777"/>
      <w:bookmarkStart w:id="8" w:name="_Toc437495897"/>
      <w:bookmarkStart w:id="9" w:name="_Toc448384020"/>
      <w:r>
        <w:t>Ratapan Mahasiswa 2</w:t>
      </w:r>
      <w:bookmarkEnd w:id="7"/>
    </w:p>
    <w:p w:rsidR="00AC6648" w:rsidRPr="00107EAE" w:rsidRDefault="00782B33" w:rsidP="000E4D3D">
      <w:pPr>
        <w:spacing w:after="0" w:line="360" w:lineRule="auto"/>
        <w:ind w:firstLine="709"/>
        <w:jc w:val="both"/>
        <w:rPr>
          <w:szCs w:val="24"/>
        </w:rPr>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AC6648" w:rsidRPr="00107EAE">
        <w:rPr>
          <w:szCs w:val="24"/>
        </w:rPr>
        <w:t xml:space="preserve">. </w:t>
      </w:r>
    </w:p>
    <w:p w:rsidR="00AC6648" w:rsidRPr="00CD78CF" w:rsidRDefault="00AC6648" w:rsidP="008F2A75">
      <w:pPr>
        <w:spacing w:after="0" w:line="240" w:lineRule="auto"/>
        <w:ind w:firstLine="709"/>
        <w:jc w:val="both"/>
      </w:pPr>
    </w:p>
    <w:p w:rsidR="003642C6" w:rsidRPr="00CD78CF" w:rsidRDefault="003642C6" w:rsidP="008F2A75">
      <w:pPr>
        <w:pStyle w:val="Heading2"/>
        <w:numPr>
          <w:ilvl w:val="1"/>
          <w:numId w:val="15"/>
        </w:numPr>
        <w:spacing w:after="0"/>
        <w:ind w:left="709" w:hanging="709"/>
      </w:pPr>
      <w:bookmarkStart w:id="10" w:name="_Toc462552778"/>
      <w:r>
        <w:t>Ratapan Mahasiswa 3</w:t>
      </w:r>
      <w:bookmarkEnd w:id="10"/>
    </w:p>
    <w:p w:rsidR="00AC6648" w:rsidRPr="00CD78CF"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AC6648" w:rsidRPr="00CD78CF">
        <w:t>.</w:t>
      </w:r>
    </w:p>
    <w:p w:rsidR="00AC6648" w:rsidRPr="00CD78CF" w:rsidRDefault="00782B33" w:rsidP="000E4D3D">
      <w:pPr>
        <w:spacing w:after="0" w:line="360" w:lineRule="auto"/>
        <w:ind w:firstLine="709"/>
        <w:jc w:val="both"/>
      </w:pPr>
      <w:r>
        <w:lastRenderedPageBreak/>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AC6648" w:rsidRPr="00CD78CF">
        <w:t>.</w:t>
      </w:r>
    </w:p>
    <w:p w:rsidR="00AC6648" w:rsidRPr="00CD78CF" w:rsidRDefault="00AC6648" w:rsidP="008F2A75">
      <w:pPr>
        <w:spacing w:after="0" w:line="240" w:lineRule="auto"/>
        <w:ind w:firstLine="709"/>
        <w:jc w:val="both"/>
      </w:pPr>
    </w:p>
    <w:p w:rsidR="003642C6" w:rsidRPr="00CD78CF" w:rsidRDefault="003642C6" w:rsidP="008F2A75">
      <w:pPr>
        <w:pStyle w:val="Heading2"/>
        <w:numPr>
          <w:ilvl w:val="1"/>
          <w:numId w:val="15"/>
        </w:numPr>
        <w:spacing w:after="0"/>
        <w:ind w:left="709" w:hanging="709"/>
      </w:pPr>
      <w:bookmarkStart w:id="11" w:name="_Toc462552779"/>
      <w:r>
        <w:t>Ratapan Mahasiswa 4</w:t>
      </w:r>
      <w:bookmarkEnd w:id="11"/>
    </w:p>
    <w:p w:rsidR="00AC6648" w:rsidRPr="00CD78CF"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AC6648" w:rsidRPr="00CD78CF">
        <w:t>.</w:t>
      </w:r>
    </w:p>
    <w:p w:rsidR="00AC6648" w:rsidRPr="00CD78CF"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AC6648" w:rsidRPr="00CD78CF">
        <w:t xml:space="preserve">. </w:t>
      </w:r>
    </w:p>
    <w:p w:rsidR="00AC6648" w:rsidRPr="00CD78CF" w:rsidRDefault="00AC6648" w:rsidP="008F2A75">
      <w:pPr>
        <w:spacing w:after="0" w:line="240" w:lineRule="auto"/>
        <w:ind w:firstLine="709"/>
        <w:jc w:val="both"/>
      </w:pPr>
    </w:p>
    <w:p w:rsidR="003642C6" w:rsidRPr="00CD78CF" w:rsidRDefault="003642C6" w:rsidP="008F2A75">
      <w:pPr>
        <w:pStyle w:val="Heading2"/>
        <w:numPr>
          <w:ilvl w:val="1"/>
          <w:numId w:val="15"/>
        </w:numPr>
        <w:spacing w:after="0"/>
        <w:ind w:left="709" w:hanging="709"/>
      </w:pPr>
      <w:bookmarkStart w:id="12" w:name="_Toc462552780"/>
      <w:r>
        <w:t>Ratapan Mahasiswa 5</w:t>
      </w:r>
      <w:bookmarkEnd w:id="12"/>
    </w:p>
    <w:p w:rsidR="00AC6648" w:rsidRPr="00CD78CF"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AC6648" w:rsidRPr="00CD78CF">
        <w:t xml:space="preserve">. </w:t>
      </w:r>
    </w:p>
    <w:p w:rsidR="00AC6648"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AC6648" w:rsidRPr="00CD78CF">
        <w:t>.</w:t>
      </w:r>
    </w:p>
    <w:p w:rsidR="00AC6648" w:rsidRPr="00CD78CF" w:rsidRDefault="00AC6648" w:rsidP="008F2A75">
      <w:pPr>
        <w:spacing w:after="0" w:line="240" w:lineRule="auto"/>
        <w:ind w:firstLine="709"/>
        <w:jc w:val="both"/>
      </w:pPr>
    </w:p>
    <w:p w:rsidR="00AC6648" w:rsidRPr="00CD78CF" w:rsidRDefault="003642C6" w:rsidP="008F2A75">
      <w:pPr>
        <w:pStyle w:val="Heading2"/>
        <w:numPr>
          <w:ilvl w:val="2"/>
          <w:numId w:val="15"/>
        </w:numPr>
        <w:spacing w:after="0"/>
        <w:ind w:left="709"/>
      </w:pPr>
      <w:bookmarkStart w:id="13" w:name="_Toc462552781"/>
      <w:r>
        <w:t>Ratapan Mahasiswa 5.1</w:t>
      </w:r>
      <w:bookmarkEnd w:id="13"/>
    </w:p>
    <w:p w:rsidR="00782B33" w:rsidRDefault="00782B33" w:rsidP="000E4D3D">
      <w:pPr>
        <w:spacing w:after="0" w:line="360" w:lineRule="auto"/>
        <w:ind w:firstLine="709"/>
        <w:jc w:val="both"/>
        <w:rPr>
          <w:szCs w:val="24"/>
        </w:rPr>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 xml:space="preserve">cukup blok paragraf yang diinginkan dan pastekan teks anda. </w:t>
      </w:r>
    </w:p>
    <w:p w:rsidR="00782B33" w:rsidRPr="00CD78CF" w:rsidRDefault="00782B33" w:rsidP="000E4D3D">
      <w:pPr>
        <w:spacing w:after="0" w:line="360" w:lineRule="auto"/>
        <w:ind w:firstLine="709"/>
        <w:jc w:val="both"/>
      </w:pPr>
      <w:r>
        <w:lastRenderedPageBreak/>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 xml:space="preserve">cukup blok paragraf yang diinginkan dan pastekan teks anda. </w:t>
      </w:r>
    </w:p>
    <w:p w:rsidR="00AC6648" w:rsidRPr="00CD78CF" w:rsidRDefault="00AC6648" w:rsidP="008F2A75">
      <w:pPr>
        <w:spacing w:after="0" w:line="480" w:lineRule="auto"/>
        <w:ind w:firstLine="709"/>
        <w:jc w:val="both"/>
      </w:pPr>
    </w:p>
    <w:p w:rsidR="00AC6648" w:rsidRPr="00CD78CF" w:rsidRDefault="00AC6648" w:rsidP="008F2A75">
      <w:pPr>
        <w:spacing w:after="0" w:line="240" w:lineRule="auto"/>
        <w:ind w:left="851" w:firstLine="567"/>
        <w:jc w:val="both"/>
      </w:pPr>
    </w:p>
    <w:p w:rsidR="00AC6648" w:rsidRPr="00CD78CF" w:rsidRDefault="003642C6" w:rsidP="008F2A75">
      <w:pPr>
        <w:pStyle w:val="Heading2"/>
        <w:numPr>
          <w:ilvl w:val="2"/>
          <w:numId w:val="15"/>
        </w:numPr>
        <w:spacing w:after="0"/>
        <w:ind w:left="709"/>
      </w:pPr>
      <w:bookmarkStart w:id="14" w:name="_Toc448384017"/>
      <w:bookmarkStart w:id="15" w:name="_Toc450683369"/>
      <w:bookmarkStart w:id="16" w:name="_Toc462552782"/>
      <w:r>
        <w:t>Ratapan Mahasiswa 5.</w:t>
      </w:r>
      <w:bookmarkEnd w:id="14"/>
      <w:bookmarkEnd w:id="15"/>
      <w:r>
        <w:t>2</w:t>
      </w:r>
      <w:bookmarkEnd w:id="16"/>
    </w:p>
    <w:p w:rsidR="00AC6648" w:rsidRPr="00CD78CF"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AC6648" w:rsidRPr="00CD78CF">
        <w:t xml:space="preserve">. </w:t>
      </w:r>
    </w:p>
    <w:p w:rsidR="00AC6648" w:rsidRPr="00CD78CF"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t>.</w:t>
      </w:r>
    </w:p>
    <w:p w:rsidR="00AC6648" w:rsidRPr="00CD78CF" w:rsidRDefault="00AC6648" w:rsidP="008F2A75">
      <w:pPr>
        <w:spacing w:after="0" w:line="240" w:lineRule="auto"/>
        <w:ind w:left="709" w:firstLine="567"/>
        <w:jc w:val="both"/>
      </w:pPr>
    </w:p>
    <w:p w:rsidR="00AC6648" w:rsidRPr="00CD78CF" w:rsidRDefault="00270129" w:rsidP="008F2A75">
      <w:pPr>
        <w:pStyle w:val="Heading2"/>
        <w:numPr>
          <w:ilvl w:val="1"/>
          <w:numId w:val="15"/>
        </w:numPr>
        <w:spacing w:after="0"/>
        <w:ind w:left="709" w:hanging="709"/>
      </w:pPr>
      <w:r>
        <w:t>Penelitian Relevan</w:t>
      </w:r>
    </w:p>
    <w:p w:rsidR="00AC6648" w:rsidRPr="00CD78CF"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AC6648" w:rsidRPr="00CD78CF">
        <w:t xml:space="preserve">. </w:t>
      </w:r>
    </w:p>
    <w:p w:rsidR="00AC6648" w:rsidRPr="00CD78CF"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AC6648" w:rsidRPr="00CD78CF">
        <w:t>.</w:t>
      </w:r>
    </w:p>
    <w:p w:rsidR="00AC6648" w:rsidRPr="00CD78CF" w:rsidRDefault="00AC6648" w:rsidP="008F2A75">
      <w:pPr>
        <w:spacing w:after="0" w:line="240" w:lineRule="auto"/>
        <w:ind w:firstLine="709"/>
        <w:jc w:val="both"/>
      </w:pPr>
    </w:p>
    <w:p w:rsidR="00AC6648" w:rsidRPr="00CD78CF" w:rsidRDefault="00270129" w:rsidP="008F2A75">
      <w:pPr>
        <w:pStyle w:val="Heading2"/>
        <w:numPr>
          <w:ilvl w:val="1"/>
          <w:numId w:val="15"/>
        </w:numPr>
        <w:spacing w:after="0"/>
        <w:ind w:left="709" w:hanging="709"/>
      </w:pPr>
      <w:r>
        <w:t>Kerangka Berpikir</w:t>
      </w:r>
    </w:p>
    <w:p w:rsidR="00AC6648" w:rsidRPr="00CD78CF"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AC6648" w:rsidRPr="00CD78CF">
        <w:t xml:space="preserve">. </w:t>
      </w:r>
    </w:p>
    <w:p w:rsidR="00AC6648" w:rsidRPr="00CD78CF" w:rsidRDefault="00782B33" w:rsidP="000E4D3D">
      <w:pPr>
        <w:spacing w:after="0" w:line="360" w:lineRule="auto"/>
        <w:ind w:firstLine="709"/>
        <w:jc w:val="both"/>
      </w:pPr>
      <w:r>
        <w:lastRenderedPageBreak/>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AC6648" w:rsidRPr="00CD78CF">
        <w:t xml:space="preserve">. </w:t>
      </w:r>
    </w:p>
    <w:p w:rsidR="00AC6648" w:rsidRDefault="00AC6648" w:rsidP="000E4D3D">
      <w:pPr>
        <w:spacing w:after="0" w:line="360" w:lineRule="auto"/>
      </w:pPr>
    </w:p>
    <w:p w:rsidR="00AC6648" w:rsidRDefault="00AC6648" w:rsidP="000E4D3D">
      <w:pPr>
        <w:keepNext/>
        <w:keepLines/>
        <w:spacing w:after="0" w:line="360" w:lineRule="auto"/>
        <w:jc w:val="center"/>
        <w:outlineLvl w:val="0"/>
        <w:rPr>
          <w:rFonts w:eastAsia="Times New Roman"/>
          <w:b/>
          <w:bCs/>
          <w:sz w:val="28"/>
          <w:szCs w:val="28"/>
        </w:rPr>
        <w:sectPr w:rsidR="00AC6648" w:rsidSect="003642C6">
          <w:pgSz w:w="12191" w:h="16840" w:code="9"/>
          <w:pgMar w:top="2268" w:right="1701" w:bottom="1701" w:left="2268" w:header="720" w:footer="720" w:gutter="0"/>
          <w:cols w:space="720"/>
          <w:titlePg/>
          <w:docGrid w:linePitch="360"/>
        </w:sectPr>
      </w:pPr>
    </w:p>
    <w:p w:rsidR="00734A68" w:rsidRPr="00CD78CF" w:rsidRDefault="00270129" w:rsidP="008F2A75">
      <w:pPr>
        <w:keepNext/>
        <w:keepLines/>
        <w:spacing w:after="0" w:line="480" w:lineRule="auto"/>
        <w:jc w:val="center"/>
        <w:outlineLvl w:val="0"/>
        <w:rPr>
          <w:rFonts w:eastAsia="Times New Roman"/>
          <w:b/>
          <w:bCs/>
          <w:sz w:val="28"/>
          <w:szCs w:val="28"/>
        </w:rPr>
      </w:pPr>
      <w:bookmarkStart w:id="17" w:name="_Toc462552785"/>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8"/>
      <w:bookmarkEnd w:id="9"/>
      <w:bookmarkEnd w:id="17"/>
      <w:r>
        <w:rPr>
          <w:rFonts w:eastAsia="Times New Roman"/>
          <w:b/>
          <w:bCs/>
          <w:sz w:val="28"/>
          <w:szCs w:val="28"/>
        </w:rPr>
        <w:t>METOD</w:t>
      </w:r>
      <w:r w:rsidR="000E4D3D">
        <w:rPr>
          <w:rFonts w:eastAsia="Times New Roman"/>
          <w:b/>
          <w:bCs/>
          <w:sz w:val="28"/>
          <w:szCs w:val="28"/>
        </w:rPr>
        <w:t>OLOGI</w:t>
      </w:r>
      <w:r>
        <w:rPr>
          <w:rFonts w:eastAsia="Times New Roman"/>
          <w:b/>
          <w:bCs/>
          <w:sz w:val="28"/>
          <w:szCs w:val="28"/>
        </w:rPr>
        <w:t xml:space="preserve"> PENELITIAN</w:t>
      </w:r>
    </w:p>
    <w:p w:rsidR="000E1D43" w:rsidRDefault="000E1D43" w:rsidP="008F2A75">
      <w:pPr>
        <w:spacing w:after="0"/>
      </w:pPr>
    </w:p>
    <w:p w:rsidR="008F2A75" w:rsidRPr="00CD78CF" w:rsidRDefault="008F2A75" w:rsidP="008F2A75">
      <w:pPr>
        <w:spacing w:after="0"/>
      </w:pPr>
    </w:p>
    <w:p w:rsidR="00734A68" w:rsidRPr="00CD78CF" w:rsidRDefault="00782B33" w:rsidP="000E4D3D">
      <w:pPr>
        <w:spacing w:after="0" w:line="360" w:lineRule="auto"/>
        <w:ind w:firstLine="709"/>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734A68" w:rsidRPr="00CD78CF">
        <w:t>.</w:t>
      </w:r>
    </w:p>
    <w:p w:rsidR="000E1D43" w:rsidRPr="00CD78CF" w:rsidRDefault="000E1D43" w:rsidP="000E4D3D">
      <w:pPr>
        <w:spacing w:after="0" w:line="360" w:lineRule="auto"/>
        <w:ind w:firstLine="709"/>
        <w:jc w:val="both"/>
      </w:pPr>
    </w:p>
    <w:p w:rsidR="00734A68" w:rsidRPr="00CD78CF" w:rsidRDefault="00270129" w:rsidP="000E4D3D">
      <w:pPr>
        <w:pStyle w:val="Heading2"/>
        <w:numPr>
          <w:ilvl w:val="1"/>
          <w:numId w:val="44"/>
        </w:numPr>
        <w:spacing w:after="0" w:line="360" w:lineRule="auto"/>
        <w:ind w:left="567" w:hanging="567"/>
      </w:pPr>
      <w:r>
        <w:t>Jenis dan Desain Penelitian</w:t>
      </w:r>
    </w:p>
    <w:p w:rsidR="00734A68" w:rsidRPr="00CD78CF" w:rsidRDefault="00782B33" w:rsidP="000E4D3D">
      <w:pPr>
        <w:spacing w:after="0" w:line="360" w:lineRule="auto"/>
        <w:ind w:right="142" w:firstLine="709"/>
        <w:jc w:val="both"/>
        <w:rPr>
          <w:szCs w:val="24"/>
        </w:rPr>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734A68" w:rsidRPr="00CD78CF">
        <w:rPr>
          <w:szCs w:val="24"/>
        </w:rPr>
        <w:t xml:space="preserve">.   </w:t>
      </w:r>
    </w:p>
    <w:p w:rsidR="00E16B8C" w:rsidRDefault="00782B33" w:rsidP="000E4D3D">
      <w:pPr>
        <w:spacing w:after="0" w:line="360" w:lineRule="auto"/>
        <w:ind w:right="142" w:firstLine="709"/>
        <w:jc w:val="both"/>
        <w:rPr>
          <w:szCs w:val="24"/>
        </w:rPr>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734A68" w:rsidRPr="00CD78CF">
        <w:rPr>
          <w:szCs w:val="24"/>
        </w:rPr>
        <w:t xml:space="preserve">. </w:t>
      </w:r>
    </w:p>
    <w:p w:rsidR="00782B33" w:rsidRPr="00CD78CF" w:rsidRDefault="00782B33" w:rsidP="000E4D3D">
      <w:pPr>
        <w:spacing w:after="0" w:line="360" w:lineRule="auto"/>
        <w:ind w:right="142" w:firstLine="709"/>
        <w:jc w:val="both"/>
        <w:rPr>
          <w:szCs w:val="24"/>
        </w:rPr>
      </w:pPr>
    </w:p>
    <w:p w:rsidR="00734A68" w:rsidRPr="00CD78CF" w:rsidRDefault="00270129" w:rsidP="000E4D3D">
      <w:pPr>
        <w:pStyle w:val="Heading2"/>
        <w:numPr>
          <w:ilvl w:val="1"/>
          <w:numId w:val="44"/>
        </w:numPr>
        <w:spacing w:after="0" w:line="360" w:lineRule="auto"/>
        <w:ind w:left="709" w:hanging="709"/>
      </w:pPr>
      <w:r>
        <w:t>Data dan Sumber Data</w:t>
      </w:r>
    </w:p>
    <w:p w:rsidR="00F53788"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F53788" w:rsidRPr="00CD78CF">
        <w:rPr>
          <w:szCs w:val="24"/>
        </w:rPr>
        <w:t>.</w:t>
      </w:r>
    </w:p>
    <w:p w:rsidR="000E1D43" w:rsidRPr="00CD78CF" w:rsidRDefault="000E1D43" w:rsidP="000E4D3D">
      <w:pPr>
        <w:spacing w:after="0" w:line="360" w:lineRule="auto"/>
        <w:ind w:firstLine="709"/>
        <w:jc w:val="both"/>
        <w:rPr>
          <w:szCs w:val="24"/>
        </w:rPr>
      </w:pPr>
    </w:p>
    <w:p w:rsidR="00734A68" w:rsidRPr="00CD78CF" w:rsidRDefault="00270129" w:rsidP="000E4D3D">
      <w:pPr>
        <w:pStyle w:val="Heading2"/>
        <w:numPr>
          <w:ilvl w:val="1"/>
          <w:numId w:val="44"/>
        </w:numPr>
        <w:spacing w:after="0" w:line="360" w:lineRule="auto"/>
        <w:ind w:left="709" w:hanging="709"/>
      </w:pPr>
      <w:r>
        <w:t>Pengumpulan Data</w:t>
      </w:r>
    </w:p>
    <w:p w:rsidR="00734A68"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734A68" w:rsidRPr="00CD78CF">
        <w:rPr>
          <w:szCs w:val="24"/>
        </w:rPr>
        <w:t xml:space="preserve">. </w:t>
      </w:r>
    </w:p>
    <w:p w:rsidR="00A37DE8" w:rsidRPr="00CD78CF" w:rsidRDefault="00A37DE8" w:rsidP="000E4D3D">
      <w:pPr>
        <w:spacing w:after="0" w:line="360" w:lineRule="auto"/>
        <w:jc w:val="both"/>
        <w:rPr>
          <w:szCs w:val="24"/>
        </w:rPr>
      </w:pPr>
    </w:p>
    <w:p w:rsidR="00734A68" w:rsidRPr="00CD78CF" w:rsidRDefault="00270129" w:rsidP="000E4D3D">
      <w:pPr>
        <w:pStyle w:val="Heading2"/>
        <w:numPr>
          <w:ilvl w:val="1"/>
          <w:numId w:val="44"/>
        </w:numPr>
        <w:spacing w:after="0" w:line="360" w:lineRule="auto"/>
        <w:ind w:left="709" w:hanging="709"/>
      </w:pPr>
      <w:r>
        <w:t>Analisis Data</w:t>
      </w:r>
    </w:p>
    <w:p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p>
    <w:p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734A68" w:rsidRPr="00CD78CF">
        <w:rPr>
          <w:szCs w:val="24"/>
        </w:rPr>
        <w:t xml:space="preserve"> </w:t>
      </w:r>
    </w:p>
    <w:p w:rsidR="00742904" w:rsidRDefault="00742904" w:rsidP="008F2A75">
      <w:pPr>
        <w:pStyle w:val="Caption"/>
        <w:spacing w:after="0"/>
        <w:ind w:left="1080" w:hanging="1080"/>
        <w:rPr>
          <w:b/>
          <w:i w:val="0"/>
          <w:color w:val="auto"/>
          <w:sz w:val="24"/>
          <w:szCs w:val="24"/>
        </w:rPr>
      </w:pPr>
      <w:bookmarkStart w:id="18" w:name="_Toc450688183"/>
    </w:p>
    <w:p w:rsidR="003B256E" w:rsidRPr="003B256E" w:rsidRDefault="003B256E" w:rsidP="008F2A75">
      <w:pPr>
        <w:spacing w:after="0"/>
        <w:sectPr w:rsidR="003B256E" w:rsidRPr="003B256E" w:rsidSect="00B815E2">
          <w:pgSz w:w="12191" w:h="16840" w:code="9"/>
          <w:pgMar w:top="2268" w:right="1701" w:bottom="1701" w:left="2268" w:header="720" w:footer="720" w:gutter="0"/>
          <w:cols w:space="720"/>
          <w:titlePg/>
          <w:docGrid w:linePitch="360"/>
        </w:sectPr>
      </w:pPr>
    </w:p>
    <w:p w:rsidR="001F37B6" w:rsidRPr="00782B33" w:rsidRDefault="00270129" w:rsidP="008F2A75">
      <w:pPr>
        <w:pStyle w:val="Heading1"/>
      </w:pPr>
      <w:bookmarkStart w:id="19" w:name="_Toc462552790"/>
      <w:bookmarkEnd w:id="18"/>
      <w:r>
        <w:lastRenderedPageBreak/>
        <w:t>BAB</w:t>
      </w:r>
      <w:r w:rsidR="001F37B6" w:rsidRPr="00782B33">
        <w:t xml:space="preserve"> IV</w:t>
      </w:r>
      <w:r w:rsidR="001F37B6" w:rsidRPr="00782B33">
        <w:br/>
      </w:r>
      <w:bookmarkEnd w:id="19"/>
      <w:r w:rsidR="000E4D3D">
        <w:t>ANALISIS</w:t>
      </w:r>
      <w:r w:rsidR="00154668">
        <w:t xml:space="preserve"> / ANALISIS DAN PERANCANGAN / DLL</w:t>
      </w:r>
    </w:p>
    <w:p w:rsidR="001F37B6" w:rsidRDefault="001F37B6" w:rsidP="008F2A75">
      <w:pPr>
        <w:spacing w:after="0" w:line="240" w:lineRule="auto"/>
      </w:pPr>
    </w:p>
    <w:p w:rsidR="008F2A75" w:rsidRPr="00415475" w:rsidRDefault="008F2A75" w:rsidP="008F2A75">
      <w:pPr>
        <w:spacing w:after="0" w:line="240" w:lineRule="auto"/>
      </w:pPr>
    </w:p>
    <w:p w:rsidR="001F37B6" w:rsidRDefault="00782B33" w:rsidP="000E4D3D">
      <w:pPr>
        <w:spacing w:after="0" w:line="360" w:lineRule="auto"/>
        <w:ind w:firstLine="709"/>
        <w:rPr>
          <w:rFonts w:eastAsia="Times New Roman"/>
          <w:bCs/>
        </w:rPr>
      </w:pPr>
      <w:bookmarkStart w:id="20" w:name="_Toc460048268"/>
      <w:bookmarkStart w:id="21" w:name="_Toc460048596"/>
      <w:bookmarkStart w:id="22" w:name="_Toc460795091"/>
      <w:bookmarkStart w:id="23" w:name="_Toc460915928"/>
      <w:r>
        <w:t xml:space="preserve">Ini adalah template skripsi dari </w:t>
      </w:r>
      <w:r w:rsidR="00221281">
        <w:rPr>
          <w:rStyle w:val="Hyperlink"/>
          <w:szCs w:val="24"/>
        </w:rPr>
        <w:t>Program Studi Sistem Informasi</w:t>
      </w:r>
      <w:r>
        <w:t xml:space="preserve">cukup blok paragraf yang diinginkan dan pastekan teks anda. Ini adalah template skripsi dari </w:t>
      </w:r>
      <w:r w:rsidR="00221281">
        <w:rPr>
          <w:rStyle w:val="Hyperlink"/>
          <w:szCs w:val="24"/>
        </w:rPr>
        <w:t>Program Studi Sistem Informasi</w:t>
      </w:r>
      <w:r>
        <w:t>cukup blok paragraf yang diinginkan dan pastekan teks anda</w:t>
      </w:r>
      <w:r w:rsidR="001F37B6">
        <w:rPr>
          <w:rFonts w:eastAsia="Times New Roman"/>
          <w:bCs/>
        </w:rPr>
        <w:t>.</w:t>
      </w:r>
      <w:bookmarkEnd w:id="20"/>
      <w:bookmarkEnd w:id="21"/>
      <w:bookmarkEnd w:id="22"/>
      <w:bookmarkEnd w:id="23"/>
      <w:r w:rsidR="001F37B6">
        <w:rPr>
          <w:rFonts w:eastAsia="Times New Roman"/>
          <w:bCs/>
        </w:rPr>
        <w:t xml:space="preserve"> </w:t>
      </w:r>
    </w:p>
    <w:p w:rsidR="001F37B6" w:rsidRPr="00154A4E" w:rsidRDefault="001F37B6" w:rsidP="000E4D3D">
      <w:pPr>
        <w:spacing w:after="0" w:line="360" w:lineRule="auto"/>
      </w:pPr>
    </w:p>
    <w:p w:rsidR="001F37B6" w:rsidRPr="00EB45CD" w:rsidRDefault="00154668" w:rsidP="000E4D3D">
      <w:pPr>
        <w:pStyle w:val="Heading2"/>
        <w:keepLines/>
        <w:numPr>
          <w:ilvl w:val="1"/>
          <w:numId w:val="27"/>
        </w:numPr>
        <w:spacing w:after="0" w:line="360" w:lineRule="auto"/>
        <w:ind w:left="720" w:hanging="720"/>
        <w:jc w:val="left"/>
      </w:pPr>
      <w:r>
        <w:t>Sub bab</w:t>
      </w:r>
    </w:p>
    <w:p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1F37B6">
        <w:rPr>
          <w:szCs w:val="24"/>
        </w:rPr>
        <w:t>.</w:t>
      </w:r>
    </w:p>
    <w:p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1F37B6">
        <w:rPr>
          <w:szCs w:val="24"/>
        </w:rPr>
        <w:t>.</w:t>
      </w:r>
    </w:p>
    <w:p w:rsidR="001F37B6" w:rsidRPr="00782B33" w:rsidRDefault="001F37B6" w:rsidP="000E4D3D">
      <w:pPr>
        <w:spacing w:after="0" w:line="360" w:lineRule="auto"/>
        <w:jc w:val="both"/>
        <w:rPr>
          <w:szCs w:val="24"/>
        </w:rPr>
        <w:sectPr w:rsidR="001F37B6" w:rsidRPr="00782B33" w:rsidSect="00F0222E">
          <w:headerReference w:type="default" r:id="rId19"/>
          <w:headerReference w:type="first" r:id="rId20"/>
          <w:footerReference w:type="first" r:id="rId21"/>
          <w:pgSz w:w="12191" w:h="16840"/>
          <w:pgMar w:top="2268" w:right="1701" w:bottom="1701" w:left="2268" w:header="720" w:footer="720" w:gutter="0"/>
          <w:cols w:space="720"/>
          <w:titlePg/>
          <w:docGrid w:linePitch="326"/>
        </w:sectPr>
      </w:pPr>
    </w:p>
    <w:p w:rsidR="003642C6" w:rsidRPr="00782B33" w:rsidRDefault="00270129" w:rsidP="008F2A75">
      <w:pPr>
        <w:pStyle w:val="Heading1"/>
      </w:pPr>
      <w:bookmarkStart w:id="24" w:name="_Toc462552792"/>
      <w:r>
        <w:lastRenderedPageBreak/>
        <w:t>BAB</w:t>
      </w:r>
      <w:r w:rsidR="003642C6">
        <w:t xml:space="preserve"> </w:t>
      </w:r>
      <w:r w:rsidR="003642C6" w:rsidRPr="00782B33">
        <w:t>V</w:t>
      </w:r>
      <w:r w:rsidR="003642C6" w:rsidRPr="00782B33">
        <w:br/>
      </w:r>
      <w:bookmarkEnd w:id="24"/>
      <w:r w:rsidR="000E4D3D">
        <w:t xml:space="preserve">HASIL DAN </w:t>
      </w:r>
      <w:r>
        <w:t>PEMBAHASAN</w:t>
      </w:r>
    </w:p>
    <w:p w:rsidR="001A7F10" w:rsidRDefault="001A7F10" w:rsidP="008F2A75">
      <w:pPr>
        <w:spacing w:after="0" w:line="240" w:lineRule="auto"/>
        <w:rPr>
          <w:szCs w:val="24"/>
        </w:rPr>
      </w:pPr>
    </w:p>
    <w:p w:rsidR="008F2A75" w:rsidRPr="00902967" w:rsidRDefault="008F2A75" w:rsidP="008F2A75">
      <w:pPr>
        <w:spacing w:after="0" w:line="240" w:lineRule="auto"/>
        <w:rPr>
          <w:szCs w:val="24"/>
        </w:rPr>
      </w:pPr>
    </w:p>
    <w:p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1A7F10" w:rsidRPr="00902967">
        <w:rPr>
          <w:szCs w:val="24"/>
        </w:rPr>
        <w:t xml:space="preserve">. </w:t>
      </w:r>
    </w:p>
    <w:p w:rsidR="001A7F10" w:rsidRPr="00902967" w:rsidRDefault="001A7F10" w:rsidP="000E4D3D">
      <w:pPr>
        <w:spacing w:after="0" w:line="360" w:lineRule="auto"/>
        <w:ind w:firstLine="720"/>
        <w:jc w:val="both"/>
        <w:rPr>
          <w:szCs w:val="24"/>
        </w:rPr>
      </w:pPr>
    </w:p>
    <w:p w:rsidR="001A7F10" w:rsidRPr="00902967" w:rsidRDefault="00154668" w:rsidP="000E4D3D">
      <w:pPr>
        <w:pStyle w:val="Heading2"/>
        <w:numPr>
          <w:ilvl w:val="1"/>
          <w:numId w:val="45"/>
        </w:numPr>
        <w:spacing w:after="0" w:line="360" w:lineRule="auto"/>
        <w:ind w:left="709" w:hanging="709"/>
      </w:pPr>
      <w:r>
        <w:t>Sub Bab</w:t>
      </w:r>
    </w:p>
    <w:p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1A7F10" w:rsidRPr="00902967">
        <w:rPr>
          <w:szCs w:val="24"/>
        </w:rPr>
        <w:t>.</w:t>
      </w:r>
    </w:p>
    <w:p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1A7F10" w:rsidRPr="00902967">
        <w:rPr>
          <w:rFonts w:eastAsia="Times New Roman"/>
          <w:szCs w:val="24"/>
        </w:rPr>
        <w:t>.</w:t>
      </w:r>
    </w:p>
    <w:p w:rsidR="001A7F10" w:rsidRPr="00902967" w:rsidRDefault="001A7F10" w:rsidP="000E4D3D">
      <w:pPr>
        <w:spacing w:after="0" w:line="360" w:lineRule="auto"/>
        <w:ind w:firstLine="720"/>
        <w:jc w:val="both"/>
        <w:rPr>
          <w:rFonts w:eastAsia="Times New Roman"/>
          <w:szCs w:val="24"/>
        </w:rPr>
      </w:pPr>
    </w:p>
    <w:p w:rsidR="001A7F10" w:rsidRPr="00902967" w:rsidRDefault="001A7F10" w:rsidP="000E4D3D">
      <w:pPr>
        <w:pStyle w:val="Heading2"/>
        <w:numPr>
          <w:ilvl w:val="1"/>
          <w:numId w:val="45"/>
        </w:numPr>
        <w:spacing w:after="0" w:line="360" w:lineRule="auto"/>
        <w:ind w:left="567" w:hanging="567"/>
        <w:rPr>
          <w:szCs w:val="26"/>
        </w:rPr>
      </w:pPr>
      <w:r w:rsidRPr="00902967">
        <w:rPr>
          <w:szCs w:val="26"/>
        </w:rPr>
        <w:tab/>
      </w:r>
      <w:r w:rsidR="00154668">
        <w:t>Sub Bab</w:t>
      </w:r>
      <w:bookmarkStart w:id="25" w:name="_GoBack"/>
      <w:bookmarkEnd w:id="25"/>
    </w:p>
    <w:p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1A7F10" w:rsidRPr="00902967">
        <w:rPr>
          <w:rFonts w:eastAsia="Times New Roman"/>
          <w:szCs w:val="24"/>
        </w:rPr>
        <w:t>.</w:t>
      </w:r>
    </w:p>
    <w:p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Pr>
          <w:rFonts w:eastAsia="Times New Roman"/>
          <w:szCs w:val="24"/>
        </w:rPr>
        <w:t>.</w:t>
      </w:r>
    </w:p>
    <w:p w:rsidR="001A7F10" w:rsidRPr="00902967" w:rsidRDefault="001A7F10" w:rsidP="008F2A75">
      <w:pPr>
        <w:spacing w:after="0" w:line="480" w:lineRule="auto"/>
        <w:ind w:firstLine="720"/>
        <w:jc w:val="both"/>
      </w:pPr>
    </w:p>
    <w:p w:rsidR="00F0222E" w:rsidRDefault="00F0222E" w:rsidP="008F2A75">
      <w:pPr>
        <w:spacing w:after="0" w:line="480" w:lineRule="auto"/>
        <w:ind w:firstLine="720"/>
        <w:jc w:val="both"/>
      </w:pPr>
    </w:p>
    <w:p w:rsidR="00C96325" w:rsidRDefault="00C96325" w:rsidP="008F2A75">
      <w:pPr>
        <w:spacing w:after="0" w:line="240" w:lineRule="auto"/>
        <w:rPr>
          <w:szCs w:val="24"/>
        </w:rPr>
        <w:sectPr w:rsidR="00C96325" w:rsidSect="00C96325">
          <w:headerReference w:type="default" r:id="rId22"/>
          <w:headerReference w:type="first" r:id="rId23"/>
          <w:footerReference w:type="first" r:id="rId24"/>
          <w:pgSz w:w="12191" w:h="16840" w:code="9"/>
          <w:pgMar w:top="2268" w:right="1701" w:bottom="1701" w:left="2268" w:header="720" w:footer="720" w:gutter="0"/>
          <w:cols w:space="720"/>
          <w:titlePg/>
          <w:docGrid w:linePitch="360"/>
        </w:sectPr>
      </w:pPr>
    </w:p>
    <w:p w:rsidR="003642C6" w:rsidRPr="00782B33" w:rsidRDefault="00270129" w:rsidP="008F2A75">
      <w:pPr>
        <w:pStyle w:val="Heading1"/>
      </w:pPr>
      <w:bookmarkStart w:id="26" w:name="_Toc462552795"/>
      <w:r>
        <w:lastRenderedPageBreak/>
        <w:t>BAB</w:t>
      </w:r>
      <w:r w:rsidR="003642C6">
        <w:t xml:space="preserve"> </w:t>
      </w:r>
      <w:r w:rsidR="003642C6" w:rsidRPr="00782B33">
        <w:t>V</w:t>
      </w:r>
      <w:r w:rsidR="003642C6">
        <w:t>I</w:t>
      </w:r>
      <w:r w:rsidR="003642C6" w:rsidRPr="00782B33">
        <w:br/>
      </w:r>
      <w:bookmarkEnd w:id="26"/>
      <w:r w:rsidR="000E4D3D">
        <w:t>KE</w:t>
      </w:r>
      <w:r>
        <w:t>SIMPULAN DAN SARAN</w:t>
      </w:r>
    </w:p>
    <w:p w:rsidR="00C96325" w:rsidRPr="001B481E" w:rsidRDefault="00C96325" w:rsidP="008F2A75">
      <w:pPr>
        <w:spacing w:after="0" w:line="240" w:lineRule="auto"/>
      </w:pPr>
      <w:r w:rsidRPr="001B481E">
        <w:t xml:space="preserve"> </w:t>
      </w:r>
    </w:p>
    <w:p w:rsidR="001A7F10" w:rsidRDefault="001A7F10" w:rsidP="008F2A75">
      <w:pPr>
        <w:spacing w:after="0" w:line="240" w:lineRule="auto"/>
        <w:jc w:val="both"/>
      </w:pPr>
    </w:p>
    <w:p w:rsidR="001A7F10" w:rsidRDefault="001B481E" w:rsidP="000E4D3D">
      <w:pPr>
        <w:spacing w:after="0" w:line="360" w:lineRule="auto"/>
        <w:ind w:firstLine="720"/>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1A7F10">
        <w:t xml:space="preserve">. </w:t>
      </w:r>
    </w:p>
    <w:p w:rsidR="001A7F10" w:rsidRDefault="001A7F10" w:rsidP="000E4D3D">
      <w:pPr>
        <w:spacing w:after="0" w:line="360" w:lineRule="auto"/>
        <w:jc w:val="both"/>
      </w:pPr>
    </w:p>
    <w:p w:rsidR="001A7F10" w:rsidRPr="006639CD" w:rsidRDefault="001A7F10" w:rsidP="000E4D3D">
      <w:pPr>
        <w:pStyle w:val="Heading2"/>
        <w:numPr>
          <w:ilvl w:val="0"/>
          <w:numId w:val="0"/>
        </w:numPr>
        <w:spacing w:after="0" w:line="360" w:lineRule="auto"/>
        <w:ind w:left="709" w:hanging="709"/>
      </w:pPr>
      <w:bookmarkStart w:id="27" w:name="_Toc462552796"/>
      <w:r w:rsidRPr="006639CD">
        <w:t>6.1</w:t>
      </w:r>
      <w:r w:rsidRPr="006639CD">
        <w:tab/>
      </w:r>
      <w:bookmarkEnd w:id="27"/>
      <w:r w:rsidR="00270129">
        <w:t>Simpulan</w:t>
      </w:r>
    </w:p>
    <w:p w:rsidR="001A7F10" w:rsidRDefault="001B481E" w:rsidP="000E4D3D">
      <w:pPr>
        <w:spacing w:after="0" w:line="360" w:lineRule="auto"/>
        <w:ind w:firstLine="720"/>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t>.</w:t>
      </w:r>
    </w:p>
    <w:p w:rsidR="001A7F10" w:rsidRDefault="001B481E" w:rsidP="000E4D3D">
      <w:pPr>
        <w:pStyle w:val="ListParagraph"/>
        <w:numPr>
          <w:ilvl w:val="0"/>
          <w:numId w:val="32"/>
        </w:numPr>
        <w:spacing w:after="0" w:line="360" w:lineRule="auto"/>
        <w:contextualSpacing/>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1A7F10" w:rsidRPr="00445A42">
        <w:rPr>
          <w:rFonts w:eastAsia="Times New Roman"/>
          <w:szCs w:val="24"/>
        </w:rPr>
        <w:t>.</w:t>
      </w:r>
      <w:r w:rsidR="001A7F10">
        <w:t xml:space="preserve"> </w:t>
      </w:r>
    </w:p>
    <w:p w:rsidR="001A7F10" w:rsidRPr="00A56126" w:rsidRDefault="001B481E" w:rsidP="000E4D3D">
      <w:pPr>
        <w:pStyle w:val="ListParagraph"/>
        <w:numPr>
          <w:ilvl w:val="0"/>
          <w:numId w:val="32"/>
        </w:numPr>
        <w:spacing w:after="0" w:line="360" w:lineRule="auto"/>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1A7F10" w:rsidRPr="00A56126">
        <w:rPr>
          <w:rFonts w:eastAsia="Times New Roman"/>
          <w:color w:val="000000"/>
          <w:szCs w:val="24"/>
        </w:rPr>
        <w:t>.</w:t>
      </w:r>
    </w:p>
    <w:p w:rsidR="001A7F10" w:rsidRDefault="001A7F10" w:rsidP="000E4D3D">
      <w:pPr>
        <w:spacing w:after="0" w:line="360" w:lineRule="auto"/>
        <w:ind w:left="720"/>
        <w:jc w:val="both"/>
      </w:pPr>
    </w:p>
    <w:p w:rsidR="001A7F10" w:rsidRPr="006639CD" w:rsidRDefault="001A7F10" w:rsidP="000E4D3D">
      <w:pPr>
        <w:pStyle w:val="Heading2"/>
        <w:numPr>
          <w:ilvl w:val="0"/>
          <w:numId w:val="0"/>
        </w:numPr>
        <w:spacing w:after="0" w:line="360" w:lineRule="auto"/>
        <w:ind w:left="709" w:hanging="709"/>
      </w:pPr>
      <w:bookmarkStart w:id="28" w:name="_Toc462552797"/>
      <w:r w:rsidRPr="006639CD">
        <w:t>6.2</w:t>
      </w:r>
      <w:r w:rsidRPr="006639CD">
        <w:tab/>
      </w:r>
      <w:bookmarkEnd w:id="28"/>
      <w:r w:rsidR="00270129">
        <w:t>Saran</w:t>
      </w:r>
    </w:p>
    <w:p w:rsidR="001A7F10" w:rsidRDefault="001B481E" w:rsidP="000E4D3D">
      <w:pPr>
        <w:spacing w:after="0" w:line="360" w:lineRule="auto"/>
        <w:ind w:firstLine="720"/>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t>Program Studi Sistem Informasi</w:t>
      </w:r>
      <w:r>
        <w:rPr>
          <w:szCs w:val="24"/>
        </w:rPr>
        <w:t>cukup blok paragraf yang diinginkan dan pastekan teks anda</w:t>
      </w:r>
      <w:r w:rsidR="001A7F10">
        <w:t>.</w:t>
      </w:r>
    </w:p>
    <w:p w:rsidR="001B481E" w:rsidRDefault="001B481E" w:rsidP="000E4D3D">
      <w:pPr>
        <w:spacing w:after="0" w:line="360" w:lineRule="auto"/>
        <w:ind w:firstLine="720"/>
        <w:jc w:val="both"/>
      </w:pPr>
      <w:r>
        <w:t xml:space="preserve">Ini adalah template skripsi dari </w:t>
      </w:r>
      <w:r w:rsidR="00221281">
        <w:rPr>
          <w:rStyle w:val="Hyperlink"/>
          <w:szCs w:val="24"/>
        </w:rPr>
        <w:t>Program Studi Sistem Informasi</w:t>
      </w:r>
      <w:r>
        <w:rPr>
          <w:szCs w:val="24"/>
        </w:rPr>
        <w:t xml:space="preserve">cukup blok paragraf yang diinginkan dan pastekan teks anda. </w:t>
      </w:r>
      <w:r>
        <w:t xml:space="preserve">Ini adalah template skripsi dari </w:t>
      </w:r>
      <w:r w:rsidR="00221281">
        <w:rPr>
          <w:rStyle w:val="Hyperlink"/>
          <w:szCs w:val="24"/>
        </w:rPr>
        <w:lastRenderedPageBreak/>
        <w:t>Program Studi Sistem Informasi</w:t>
      </w:r>
      <w:r>
        <w:rPr>
          <w:szCs w:val="24"/>
        </w:rPr>
        <w:t>cukup blok paragraf yang diinginkan dan pastekan teks anda.</w:t>
      </w:r>
    </w:p>
    <w:p w:rsidR="001A7F10" w:rsidRDefault="001A7F10" w:rsidP="008F2A75">
      <w:pPr>
        <w:spacing w:after="0"/>
      </w:pPr>
    </w:p>
    <w:p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29" w:name="_Toc462552798" w:displacedByCustomXml="next"/>
    <w:bookmarkStart w:id="30" w:name="_Toc448384025" w:displacedByCustomXml="next"/>
    <w:sdt>
      <w:sdtPr>
        <w:rPr>
          <w:rFonts w:eastAsia="Calibri"/>
          <w:b w:val="0"/>
          <w:bCs w:val="0"/>
          <w:noProof w:val="0"/>
          <w:sz w:val="24"/>
          <w:szCs w:val="22"/>
        </w:rPr>
        <w:id w:val="179087301"/>
        <w:docPartObj>
          <w:docPartGallery w:val="Bibliographies"/>
          <w:docPartUnique/>
        </w:docPartObj>
      </w:sdtPr>
      <w:sdtEndPr/>
      <w:sdtContent>
        <w:bookmarkEnd w:id="30" w:displacedByCustomXml="prev"/>
        <w:bookmarkEnd w:id="29" w:displacedByCustomXml="prev"/>
        <w:p w:rsidR="00D41086" w:rsidRPr="001B481E" w:rsidRDefault="00270129" w:rsidP="008F2A75">
          <w:pPr>
            <w:pStyle w:val="Heading1"/>
          </w:pPr>
          <w:r>
            <w:t>DAFTAR PUSTAKA</w:t>
          </w:r>
        </w:p>
        <w:sdt>
          <w:sdtPr>
            <w:id w:val="111145805"/>
            <w:bibliography/>
          </w:sdtPr>
          <w:sdtEndPr/>
          <w:sdtContent>
            <w:p w:rsidR="001B481E" w:rsidRDefault="001B481E" w:rsidP="008F2A75">
              <w:pPr>
                <w:pStyle w:val="Bibliography"/>
                <w:spacing w:after="0"/>
                <w:ind w:left="851" w:hanging="851"/>
                <w:jc w:val="both"/>
              </w:pPr>
            </w:p>
            <w:p w:rsidR="00BF24C4" w:rsidRDefault="00D56363" w:rsidP="008F2A75">
              <w:pPr>
                <w:spacing w:after="0" w:line="240" w:lineRule="auto"/>
                <w:ind w:left="851" w:hanging="851"/>
                <w:jc w:val="both"/>
              </w:pPr>
            </w:p>
          </w:sdtContent>
        </w:sdt>
      </w:sdtContent>
    </w:sdt>
    <w:p w:rsidR="008B23D2" w:rsidRDefault="008B23D2" w:rsidP="008F2A75">
      <w:pPr>
        <w:spacing w:after="0"/>
        <w:jc w:val="both"/>
        <w:sectPr w:rsidR="008B23D2" w:rsidSect="00091B07">
          <w:headerReference w:type="default" r:id="rId25"/>
          <w:headerReference w:type="first" r:id="rId26"/>
          <w:footerReference w:type="first" r:id="rId27"/>
          <w:pgSz w:w="12191" w:h="16840" w:code="9"/>
          <w:pgMar w:top="2268" w:right="1701" w:bottom="1701" w:left="2268" w:header="720" w:footer="720" w:gutter="0"/>
          <w:cols w:space="720"/>
          <w:titlePg/>
          <w:docGrid w:linePitch="360"/>
        </w:sectPr>
      </w:pPr>
    </w:p>
    <w:p w:rsidR="008B23D2" w:rsidRDefault="008B23D2" w:rsidP="008F2A75">
      <w:pPr>
        <w:spacing w:after="0"/>
      </w:pPr>
    </w:p>
    <w:p w:rsidR="008B23D2" w:rsidRDefault="008B23D2" w:rsidP="008F2A75">
      <w:pPr>
        <w:spacing w:after="0"/>
      </w:pPr>
    </w:p>
    <w:p w:rsidR="008B23D2" w:rsidRDefault="008B23D2" w:rsidP="008F2A75">
      <w:pPr>
        <w:spacing w:after="0"/>
      </w:pPr>
    </w:p>
    <w:p w:rsidR="008B23D2" w:rsidRDefault="008B23D2" w:rsidP="008F2A75">
      <w:pPr>
        <w:spacing w:after="0"/>
      </w:pPr>
    </w:p>
    <w:p w:rsidR="008B23D2" w:rsidRDefault="008B23D2" w:rsidP="008F2A75">
      <w:pPr>
        <w:spacing w:after="0"/>
      </w:pPr>
    </w:p>
    <w:p w:rsidR="008B23D2" w:rsidRDefault="008B23D2" w:rsidP="008F2A75">
      <w:pPr>
        <w:spacing w:after="0"/>
      </w:pPr>
    </w:p>
    <w:p w:rsidR="008B23D2" w:rsidRDefault="008B23D2" w:rsidP="008F2A75">
      <w:pPr>
        <w:spacing w:after="0"/>
      </w:pPr>
    </w:p>
    <w:p w:rsidR="008B23D2" w:rsidRDefault="008B23D2" w:rsidP="008F2A75">
      <w:pPr>
        <w:spacing w:after="0"/>
      </w:pPr>
    </w:p>
    <w:p w:rsidR="008B23D2" w:rsidRDefault="008B23D2" w:rsidP="008F2A75">
      <w:pPr>
        <w:spacing w:after="0"/>
      </w:pPr>
    </w:p>
    <w:p w:rsidR="008B23D2" w:rsidRDefault="008B23D2" w:rsidP="008F2A75">
      <w:pPr>
        <w:spacing w:after="0"/>
      </w:pPr>
    </w:p>
    <w:p w:rsidR="008B23D2" w:rsidRDefault="008B23D2" w:rsidP="008F2A75">
      <w:pPr>
        <w:spacing w:after="0"/>
      </w:pPr>
    </w:p>
    <w:p w:rsidR="008B23D2" w:rsidRDefault="008B23D2" w:rsidP="008F2A75">
      <w:pPr>
        <w:spacing w:after="0"/>
      </w:pPr>
    </w:p>
    <w:p w:rsidR="008B23D2" w:rsidRDefault="008B23D2" w:rsidP="008F2A75">
      <w:pPr>
        <w:spacing w:after="0"/>
      </w:pPr>
    </w:p>
    <w:p w:rsidR="00734A68" w:rsidRPr="00DD4F20" w:rsidRDefault="00270129" w:rsidP="008F2A75">
      <w:pPr>
        <w:pStyle w:val="Heading1"/>
      </w:pPr>
      <w:r>
        <w:t>LAMPIRAN-LAMPIRAN</w:t>
      </w:r>
    </w:p>
    <w:sectPr w:rsidR="00734A68" w:rsidRPr="00DD4F20" w:rsidSect="001B481E">
      <w:headerReference w:type="default" r:id="rId28"/>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363" w:rsidRDefault="00D56363" w:rsidP="00CD7A57">
      <w:pPr>
        <w:spacing w:after="0" w:line="240" w:lineRule="auto"/>
      </w:pPr>
      <w:r>
        <w:separator/>
      </w:r>
    </w:p>
  </w:endnote>
  <w:endnote w:type="continuationSeparator" w:id="0">
    <w:p w:rsidR="00D56363" w:rsidRDefault="00D56363"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604020202020204"/>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3558417"/>
      <w:docPartObj>
        <w:docPartGallery w:val="Page Numbers (Bottom of Page)"/>
        <w:docPartUnique/>
      </w:docPartObj>
    </w:sdtPr>
    <w:sdtEndPr>
      <w:rPr>
        <w:rStyle w:val="PageNumber"/>
      </w:rPr>
    </w:sdtEndPr>
    <w:sdtContent>
      <w:p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A1F16" w:rsidRDefault="00EA1F1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922789"/>
      <w:docPartObj>
        <w:docPartGallery w:val="Page Numbers (Bottom of Page)"/>
        <w:docPartUnique/>
      </w:docPartObj>
    </w:sdtPr>
    <w:sdtEndPr>
      <w:rPr>
        <w:noProof/>
      </w:rPr>
    </w:sdtEndPr>
    <w:sdtContent>
      <w:p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221281" w:rsidRDefault="002212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426962"/>
      <w:docPartObj>
        <w:docPartGallery w:val="Page Numbers (Bottom of Page)"/>
        <w:docPartUnique/>
      </w:docPartObj>
    </w:sdtPr>
    <w:sdtEndPr>
      <w:rPr>
        <w:rStyle w:val="PageNumber"/>
      </w:rPr>
    </w:sdtEndPr>
    <w:sdtContent>
      <w:p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rsidR="00221281" w:rsidRDefault="00221281" w:rsidP="00EA1F16">
    <w:pPr>
      <w:pStyle w:val="Footer"/>
      <w:jc w:val="center"/>
    </w:pPr>
  </w:p>
  <w:p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799842"/>
      <w:docPartObj>
        <w:docPartGallery w:val="Page Numbers (Bottom of Page)"/>
        <w:docPartUnique/>
      </w:docPartObj>
    </w:sdtPr>
    <w:sdtEndPr>
      <w:rPr>
        <w:noProof/>
      </w:rPr>
    </w:sdtEndPr>
    <w:sdtContent>
      <w:p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740771"/>
      <w:docPartObj>
        <w:docPartGallery w:val="Page Numbers (Bottom of Page)"/>
        <w:docPartUnique/>
      </w:docPartObj>
    </w:sdtPr>
    <w:sdtEndPr>
      <w:rPr>
        <w:noProof/>
      </w:rPr>
    </w:sdtEndPr>
    <w:sdtContent>
      <w:p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EA1F16" w:rsidRDefault="00EA1F1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165286"/>
      <w:docPartObj>
        <w:docPartGallery w:val="Page Numbers (Bottom of Page)"/>
        <w:docPartUnique/>
      </w:docPartObj>
    </w:sdtPr>
    <w:sdtEndPr>
      <w:rPr>
        <w:noProof/>
      </w:rPr>
    </w:sdtEndPr>
    <w:sdtContent>
      <w:p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rsidR="00221281" w:rsidRDefault="0022128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5074746"/>
      <w:docPartObj>
        <w:docPartGallery w:val="Page Numbers (Bottom of Page)"/>
        <w:docPartUnique/>
      </w:docPartObj>
    </w:sdtPr>
    <w:sdtEndPr>
      <w:rPr>
        <w:noProof/>
      </w:rPr>
    </w:sdtEndPr>
    <w:sdtContent>
      <w:p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EA1F16" w:rsidRDefault="00EA1F1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936636"/>
      <w:docPartObj>
        <w:docPartGallery w:val="Page Numbers (Bottom of Page)"/>
        <w:docPartUnique/>
      </w:docPartObj>
    </w:sdtPr>
    <w:sdtEndPr>
      <w:rPr>
        <w:noProof/>
      </w:rPr>
    </w:sdtEndPr>
    <w:sdtContent>
      <w:p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306916"/>
      <w:docPartObj>
        <w:docPartGallery w:val="Page Numbers (Bottom of Page)"/>
        <w:docPartUnique/>
      </w:docPartObj>
    </w:sdtPr>
    <w:sdtEndPr>
      <w:rPr>
        <w:noProof/>
      </w:rPr>
    </w:sdtEndPr>
    <w:sdtContent>
      <w:p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363" w:rsidRDefault="00D56363" w:rsidP="00CD7A57">
      <w:pPr>
        <w:spacing w:after="0" w:line="240" w:lineRule="auto"/>
      </w:pPr>
      <w:r>
        <w:separator/>
      </w:r>
    </w:p>
  </w:footnote>
  <w:footnote w:type="continuationSeparator" w:id="0">
    <w:p w:rsidR="00D56363" w:rsidRDefault="00D56363"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281" w:rsidRDefault="00221281">
    <w:pPr>
      <w:pStyle w:val="Header"/>
      <w:jc w:val="right"/>
    </w:pPr>
  </w:p>
  <w:p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007409"/>
      <w:docPartObj>
        <w:docPartGallery w:val="Page Numbers (Top of Page)"/>
        <w:docPartUnique/>
      </w:docPartObj>
    </w:sdtPr>
    <w:sdtEndPr>
      <w:rPr>
        <w:noProof/>
      </w:rPr>
    </w:sdtEndPr>
    <w:sdtContent>
      <w:p w:rsidR="00221281" w:rsidRDefault="00221281" w:rsidP="008B23D2">
        <w:pPr>
          <w:pStyle w:val="Header"/>
        </w:pPr>
      </w:p>
      <w:p w:rsidR="00221281" w:rsidRDefault="00D56363">
        <w:pPr>
          <w:pStyle w:val="Header"/>
          <w:jc w:val="right"/>
        </w:pPr>
      </w:p>
    </w:sdtContent>
  </w:sdt>
  <w:p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281" w:rsidRDefault="00221281" w:rsidP="00C3445A">
    <w:pPr>
      <w:pStyle w:val="Header"/>
      <w:jc w:val="center"/>
    </w:pPr>
  </w:p>
  <w:p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824275"/>
      <w:docPartObj>
        <w:docPartGallery w:val="Page Numbers (Top of Page)"/>
        <w:docPartUnique/>
      </w:docPartObj>
    </w:sdtPr>
    <w:sdtEndPr>
      <w:rPr>
        <w:noProof/>
      </w:rPr>
    </w:sdtEndPr>
    <w:sdtContent>
      <w:p w:rsidR="00221281" w:rsidRDefault="00221281">
        <w:pPr>
          <w:pStyle w:val="Header"/>
          <w:jc w:val="right"/>
        </w:pPr>
      </w:p>
      <w:p w:rsidR="00221281" w:rsidRDefault="00221281">
        <w:pPr>
          <w:pStyle w:val="Header"/>
          <w:jc w:val="right"/>
        </w:pPr>
      </w:p>
      <w:p w:rsidR="00221281" w:rsidRDefault="00221281">
        <w:pPr>
          <w:pStyle w:val="Header"/>
          <w:jc w:val="right"/>
        </w:pPr>
      </w:p>
      <w:p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281" w:rsidRDefault="00221281">
    <w:pPr>
      <w:pStyle w:val="Header"/>
      <w:jc w:val="right"/>
    </w:pPr>
  </w:p>
  <w:p w:rsidR="00221281" w:rsidRDefault="00221281">
    <w:pPr>
      <w:pStyle w:val="Header"/>
      <w:jc w:val="right"/>
    </w:pPr>
  </w:p>
  <w:p w:rsidR="00221281" w:rsidRDefault="00221281">
    <w:pPr>
      <w:pStyle w:val="Header"/>
      <w:jc w:val="right"/>
    </w:pPr>
  </w:p>
  <w:p w:rsidR="00221281" w:rsidRDefault="00221281">
    <w:pPr>
      <w:pStyle w:val="Header"/>
      <w:jc w:val="right"/>
    </w:pPr>
  </w:p>
  <w:p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281" w:rsidRDefault="00221281" w:rsidP="000E4D3D">
    <w:pPr>
      <w:pStyle w:val="Header"/>
    </w:pPr>
  </w:p>
  <w:p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602483"/>
      <w:docPartObj>
        <w:docPartGallery w:val="Page Numbers (Top of Page)"/>
        <w:docPartUnique/>
      </w:docPartObj>
    </w:sdtPr>
    <w:sdtEndPr>
      <w:rPr>
        <w:noProof/>
      </w:rPr>
    </w:sdtEndPr>
    <w:sdtContent>
      <w:p w:rsidR="00221281" w:rsidRDefault="00221281">
        <w:pPr>
          <w:pStyle w:val="Header"/>
          <w:jc w:val="right"/>
        </w:pPr>
      </w:p>
      <w:p w:rsidR="00221281" w:rsidRDefault="00221281">
        <w:pPr>
          <w:pStyle w:val="Header"/>
          <w:jc w:val="right"/>
        </w:pPr>
      </w:p>
      <w:p w:rsidR="00221281" w:rsidRDefault="00D56363">
        <w:pPr>
          <w:pStyle w:val="Header"/>
          <w:jc w:val="right"/>
        </w:pPr>
      </w:p>
    </w:sdtContent>
  </w:sdt>
  <w:p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263840"/>
      <w:docPartObj>
        <w:docPartGallery w:val="Page Numbers (Top of Page)"/>
        <w:docPartUnique/>
      </w:docPartObj>
    </w:sdtPr>
    <w:sdtEndPr>
      <w:rPr>
        <w:noProof/>
      </w:rPr>
    </w:sdtEndPr>
    <w:sdtContent>
      <w:p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281" w:rsidRDefault="00221281">
    <w:pPr>
      <w:pStyle w:val="Header"/>
      <w:jc w:val="right"/>
    </w:pPr>
  </w:p>
  <w:p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0B03"/>
    <w:multiLevelType w:val="multilevel"/>
    <w:tmpl w:val="28161C8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62026B"/>
    <w:multiLevelType w:val="hybridMultilevel"/>
    <w:tmpl w:val="292CD0EA"/>
    <w:lvl w:ilvl="0" w:tplc="9B4A15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90418"/>
    <w:multiLevelType w:val="hybridMultilevel"/>
    <w:tmpl w:val="5EB81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EB44FC"/>
    <w:multiLevelType w:val="hybridMultilevel"/>
    <w:tmpl w:val="E584AF7E"/>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AC264CB"/>
    <w:multiLevelType w:val="multilevel"/>
    <w:tmpl w:val="2028FCAE"/>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5" w15:restartNumberingAfterBreak="0">
    <w:nsid w:val="0D831D86"/>
    <w:multiLevelType w:val="hybridMultilevel"/>
    <w:tmpl w:val="9FC85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DC15397"/>
    <w:multiLevelType w:val="hybridMultilevel"/>
    <w:tmpl w:val="A70E2DF2"/>
    <w:lvl w:ilvl="0" w:tplc="04090019">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83427D"/>
    <w:multiLevelType w:val="hybridMultilevel"/>
    <w:tmpl w:val="E6CCB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1D4132F"/>
    <w:multiLevelType w:val="multilevel"/>
    <w:tmpl w:val="9132BC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D1148A"/>
    <w:multiLevelType w:val="hybridMultilevel"/>
    <w:tmpl w:val="2CBCAA80"/>
    <w:lvl w:ilvl="0" w:tplc="9178471E">
      <w:start w:val="1"/>
      <w:numFmt w:val="decimal"/>
      <w:lvlText w:val="(%1)"/>
      <w:lvlJc w:val="left"/>
      <w:pPr>
        <w:ind w:left="1429" w:hanging="360"/>
      </w:pPr>
      <w:rPr>
        <w:rFonts w:ascii="Times New Roman" w:eastAsia="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173179F0"/>
    <w:multiLevelType w:val="hybridMultilevel"/>
    <w:tmpl w:val="66E2853C"/>
    <w:lvl w:ilvl="0" w:tplc="9178471E">
      <w:start w:val="1"/>
      <w:numFmt w:val="decimal"/>
      <w:lvlText w:val="(%1)"/>
      <w:lvlJc w:val="left"/>
      <w:pPr>
        <w:ind w:left="1429" w:hanging="360"/>
      </w:pPr>
      <w:rPr>
        <w:rFonts w:ascii="Times New Roman" w:eastAsia="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19657F57"/>
    <w:multiLevelType w:val="hybridMultilevel"/>
    <w:tmpl w:val="2B7CB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53446"/>
    <w:multiLevelType w:val="hybridMultilevel"/>
    <w:tmpl w:val="1CF4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F2C19"/>
    <w:multiLevelType w:val="hybridMultilevel"/>
    <w:tmpl w:val="FEE2D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0135F"/>
    <w:multiLevelType w:val="hybridMultilevel"/>
    <w:tmpl w:val="711CA298"/>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840523"/>
    <w:multiLevelType w:val="multilevel"/>
    <w:tmpl w:val="8EE0C468"/>
    <w:lvl w:ilvl="0">
      <w:start w:val="1"/>
      <w:numFmt w:val="decimal"/>
      <w:lvlText w:val="%1."/>
      <w:lvlJc w:val="left"/>
      <w:pPr>
        <w:ind w:left="360" w:hanging="360"/>
      </w:pPr>
    </w:lvl>
    <w:lvl w:ilvl="1">
      <w:start w:val="2"/>
      <w:numFmt w:val="decimal"/>
      <w:lvlText w:val="%1.%2."/>
      <w:lvlJc w:val="left"/>
      <w:pPr>
        <w:ind w:left="1135" w:hanging="360"/>
      </w:pPr>
    </w:lvl>
    <w:lvl w:ilvl="2">
      <w:start w:val="1"/>
      <w:numFmt w:val="decimal"/>
      <w:lvlText w:val="%1.%2.%3."/>
      <w:lvlJc w:val="left"/>
      <w:pPr>
        <w:ind w:left="2270" w:hanging="720"/>
      </w:pPr>
    </w:lvl>
    <w:lvl w:ilvl="3">
      <w:start w:val="1"/>
      <w:numFmt w:val="decimal"/>
      <w:lvlText w:val="%1.%2.%3.%4."/>
      <w:lvlJc w:val="left"/>
      <w:pPr>
        <w:ind w:left="3045" w:hanging="720"/>
      </w:pPr>
    </w:lvl>
    <w:lvl w:ilvl="4">
      <w:start w:val="1"/>
      <w:numFmt w:val="decimal"/>
      <w:lvlText w:val="%1.%2.%3.%4.%5."/>
      <w:lvlJc w:val="left"/>
      <w:pPr>
        <w:ind w:left="4180" w:hanging="1080"/>
      </w:pPr>
    </w:lvl>
    <w:lvl w:ilvl="5">
      <w:start w:val="1"/>
      <w:numFmt w:val="decimal"/>
      <w:lvlText w:val="%1.%2.%3.%4.%5.%6."/>
      <w:lvlJc w:val="left"/>
      <w:pPr>
        <w:ind w:left="4955" w:hanging="1080"/>
      </w:pPr>
    </w:lvl>
    <w:lvl w:ilvl="6">
      <w:start w:val="1"/>
      <w:numFmt w:val="decimal"/>
      <w:lvlText w:val="%1.%2.%3.%4.%5.%6.%7."/>
      <w:lvlJc w:val="left"/>
      <w:pPr>
        <w:ind w:left="6090" w:hanging="1440"/>
      </w:pPr>
    </w:lvl>
    <w:lvl w:ilvl="7">
      <w:start w:val="1"/>
      <w:numFmt w:val="decimal"/>
      <w:lvlText w:val="%1.%2.%3.%4.%5.%6.%7.%8."/>
      <w:lvlJc w:val="left"/>
      <w:pPr>
        <w:ind w:left="6865" w:hanging="1440"/>
      </w:pPr>
    </w:lvl>
    <w:lvl w:ilvl="8">
      <w:start w:val="1"/>
      <w:numFmt w:val="decimal"/>
      <w:lvlText w:val="%1.%2.%3.%4.%5.%6.%7.%8.%9."/>
      <w:lvlJc w:val="left"/>
      <w:pPr>
        <w:ind w:left="8000" w:hanging="1800"/>
      </w:pPr>
    </w:lvl>
  </w:abstractNum>
  <w:abstractNum w:abstractNumId="17" w15:restartNumberingAfterBreak="0">
    <w:nsid w:val="2CC7064D"/>
    <w:multiLevelType w:val="hybridMultilevel"/>
    <w:tmpl w:val="BCC66B46"/>
    <w:lvl w:ilvl="0" w:tplc="96FA97E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B7B95"/>
    <w:multiLevelType w:val="hybridMultilevel"/>
    <w:tmpl w:val="BB8201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93155B4"/>
    <w:multiLevelType w:val="multilevel"/>
    <w:tmpl w:val="20D047F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3E65747C"/>
    <w:multiLevelType w:val="multilevel"/>
    <w:tmpl w:val="F62A66B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8546FDC"/>
    <w:multiLevelType w:val="hybridMultilevel"/>
    <w:tmpl w:val="414A1778"/>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4FFC4D3F"/>
    <w:multiLevelType w:val="hybridMultilevel"/>
    <w:tmpl w:val="79DEC796"/>
    <w:lvl w:ilvl="0" w:tplc="17406D08">
      <w:start w:val="1"/>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C03385"/>
    <w:multiLevelType w:val="hybridMultilevel"/>
    <w:tmpl w:val="6902E314"/>
    <w:lvl w:ilvl="0" w:tplc="C26081F2">
      <w:start w:val="1"/>
      <w:numFmt w:val="decimal"/>
      <w:lvlText w:val="%1."/>
      <w:lvlJc w:val="left"/>
      <w:pPr>
        <w:ind w:left="2153" w:hanging="735"/>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E246B7"/>
    <w:multiLevelType w:val="hybridMultilevel"/>
    <w:tmpl w:val="5D2A7946"/>
    <w:lvl w:ilvl="0" w:tplc="17406D08">
      <w:start w:val="1"/>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33598"/>
    <w:multiLevelType w:val="multilevel"/>
    <w:tmpl w:val="8922522A"/>
    <w:lvl w:ilvl="0">
      <w:start w:val="3"/>
      <w:numFmt w:val="decimal"/>
      <w:lvlText w:val="%1."/>
      <w:lvlJc w:val="left"/>
      <w:pPr>
        <w:ind w:left="720" w:hanging="360"/>
      </w:pPr>
      <w:rPr>
        <w:rFonts w:hint="default"/>
      </w:rPr>
    </w:lvl>
    <w:lvl w:ilvl="1">
      <w:start w:val="4"/>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6" w15:restartNumberingAfterBreak="0">
    <w:nsid w:val="593D43EA"/>
    <w:multiLevelType w:val="hybridMultilevel"/>
    <w:tmpl w:val="67B2B2CA"/>
    <w:lvl w:ilvl="0" w:tplc="28ACA4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FF0663"/>
    <w:multiLevelType w:val="multilevel"/>
    <w:tmpl w:val="611285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C6136EF"/>
    <w:multiLevelType w:val="multilevel"/>
    <w:tmpl w:val="75E65CA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649B65DF"/>
    <w:multiLevelType w:val="multilevel"/>
    <w:tmpl w:val="154A16A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6D66CCA"/>
    <w:multiLevelType w:val="hybridMultilevel"/>
    <w:tmpl w:val="FF82C2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3" w15:restartNumberingAfterBreak="0">
    <w:nsid w:val="68211639"/>
    <w:multiLevelType w:val="hybridMultilevel"/>
    <w:tmpl w:val="6E202908"/>
    <w:lvl w:ilvl="0" w:tplc="04090011">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2B7AE0"/>
    <w:multiLevelType w:val="hybridMultilevel"/>
    <w:tmpl w:val="B2D293EA"/>
    <w:lvl w:ilvl="0" w:tplc="A4805DCE">
      <w:start w:val="1"/>
      <w:numFmt w:val="decimal"/>
      <w:lvlText w:val="%1."/>
      <w:lvlJc w:val="left"/>
      <w:pPr>
        <w:ind w:left="2153" w:hanging="735"/>
      </w:pPr>
      <w:rPr>
        <w:rFonts w:hint="default"/>
        <w:color w:val="000000" w:themeColor="text1"/>
      </w:rPr>
    </w:lvl>
    <w:lvl w:ilvl="1" w:tplc="0C92B69C">
      <w:start w:val="1"/>
      <w:numFmt w:val="decimal"/>
      <w:lvlText w:val="(%2)"/>
      <w:lvlJc w:val="left"/>
      <w:pPr>
        <w:ind w:left="2843" w:hanging="705"/>
      </w:pPr>
      <w:rPr>
        <w:rFonts w:hint="default"/>
      </w:r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6" w15:restartNumberingAfterBreak="0">
    <w:nsid w:val="6E4D5833"/>
    <w:multiLevelType w:val="hybridMultilevel"/>
    <w:tmpl w:val="9FC83F3E"/>
    <w:lvl w:ilvl="0" w:tplc="04090011">
      <w:start w:val="1"/>
      <w:numFmt w:val="decimal"/>
      <w:lvlText w:val="%1)"/>
      <w:lvlJc w:val="left"/>
      <w:pPr>
        <w:ind w:left="1211" w:hanging="360"/>
      </w:pPr>
      <w:rPr>
        <w:rFonts w:hint="default"/>
        <w:color w:val="000000" w:themeColor="text1"/>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7" w15:restartNumberingAfterBreak="0">
    <w:nsid w:val="6ECB31AB"/>
    <w:multiLevelType w:val="hybridMultilevel"/>
    <w:tmpl w:val="7924E916"/>
    <w:lvl w:ilvl="0" w:tplc="614E46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DE6BAB"/>
    <w:multiLevelType w:val="hybridMultilevel"/>
    <w:tmpl w:val="AB6842AC"/>
    <w:lvl w:ilvl="0" w:tplc="9B4A15FE">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9" w15:restartNumberingAfterBreak="0">
    <w:nsid w:val="74825DC7"/>
    <w:multiLevelType w:val="hybridMultilevel"/>
    <w:tmpl w:val="256AC3B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9BF6FCB"/>
    <w:multiLevelType w:val="hybridMultilevel"/>
    <w:tmpl w:val="278227B8"/>
    <w:lvl w:ilvl="0" w:tplc="0409000F">
      <w:start w:val="1"/>
      <w:numFmt w:val="decimal"/>
      <w:lvlText w:val="%1."/>
      <w:lvlJc w:val="left"/>
      <w:pPr>
        <w:ind w:left="1211" w:hanging="360"/>
      </w:pPr>
      <w:rPr>
        <w:rFonts w:hint="default"/>
        <w:color w:val="000000" w:themeColor="text1"/>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1" w15:restartNumberingAfterBreak="0">
    <w:nsid w:val="7F5E7C87"/>
    <w:multiLevelType w:val="multilevel"/>
    <w:tmpl w:val="520E6F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8"/>
  </w:num>
  <w:num w:numId="2">
    <w:abstractNumId w:val="4"/>
  </w:num>
  <w:num w:numId="3">
    <w:abstractNumId w:val="35"/>
  </w:num>
  <w:num w:numId="4">
    <w:abstractNumId w:val="25"/>
  </w:num>
  <w:num w:numId="5">
    <w:abstractNumId w:val="17"/>
  </w:num>
  <w:num w:numId="6">
    <w:abstractNumId w:val="36"/>
  </w:num>
  <w:num w:numId="7">
    <w:abstractNumId w:val="18"/>
  </w:num>
  <w:num w:numId="8">
    <w:abstractNumId w:val="14"/>
  </w:num>
  <w:num w:numId="9">
    <w:abstractNumId w:val="20"/>
  </w:num>
  <w:num w:numId="10">
    <w:abstractNumId w:val="10"/>
  </w:num>
  <w:num w:numId="11">
    <w:abstractNumId w:val="11"/>
  </w:num>
  <w:num w:numId="12">
    <w:abstractNumId w:val="24"/>
  </w:num>
  <w:num w:numId="13">
    <w:abstractNumId w:val="22"/>
  </w:num>
  <w:num w:numId="14">
    <w:abstractNumId w:val="30"/>
  </w:num>
  <w:num w:numId="15">
    <w:abstractNumId w:val="27"/>
  </w:num>
  <w:num w:numId="16">
    <w:abstractNumId w:val="3"/>
  </w:num>
  <w:num w:numId="17">
    <w:abstractNumId w:val="13"/>
  </w:num>
  <w:num w:numId="18">
    <w:abstractNumId w:val="33"/>
  </w:num>
  <w:num w:numId="19">
    <w:abstractNumId w:val="15"/>
  </w:num>
  <w:num w:numId="20">
    <w:abstractNumId w:val="12"/>
  </w:num>
  <w:num w:numId="21">
    <w:abstractNumId w:val="39"/>
  </w:num>
  <w:num w:numId="22">
    <w:abstractNumId w:val="29"/>
  </w:num>
  <w:num w:numId="23">
    <w:abstractNumId w:val="21"/>
  </w:num>
  <w:num w:numId="24">
    <w:abstractNumId w:val="23"/>
  </w:num>
  <w:num w:numId="25">
    <w:abstractNumId w:val="40"/>
  </w:num>
  <w:num w:numId="26">
    <w:abstractNumId w:val="0"/>
  </w:num>
  <w:num w:numId="27">
    <w:abstractNumId w:val="7"/>
  </w:num>
  <w:num w:numId="28">
    <w:abstractNumId w:val="6"/>
  </w:num>
  <w:num w:numId="29">
    <w:abstractNumId w:val="9"/>
  </w:num>
  <w:num w:numId="30">
    <w:abstractNumId w:val="26"/>
  </w:num>
  <w:num w:numId="31">
    <w:abstractNumId w:val="41"/>
  </w:num>
  <w:num w:numId="32">
    <w:abstractNumId w:val="34"/>
  </w:num>
  <w:num w:numId="33">
    <w:abstractNumId w:val="16"/>
  </w:num>
  <w:num w:numId="34">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8"/>
  </w:num>
  <w:num w:numId="42">
    <w:abstractNumId w:val="31"/>
  </w:num>
  <w:num w:numId="43">
    <w:abstractNumId w:val="37"/>
  </w:num>
  <w:num w:numId="44">
    <w:abstractNumId w:val="19"/>
  </w:num>
  <w:num w:numId="45">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F2D"/>
    <w:rsid w:val="0000332F"/>
    <w:rsid w:val="00007548"/>
    <w:rsid w:val="00010A61"/>
    <w:rsid w:val="000110CC"/>
    <w:rsid w:val="00021620"/>
    <w:rsid w:val="00023A24"/>
    <w:rsid w:val="00024471"/>
    <w:rsid w:val="0002482C"/>
    <w:rsid w:val="000250F2"/>
    <w:rsid w:val="0003761A"/>
    <w:rsid w:val="00042D06"/>
    <w:rsid w:val="00043536"/>
    <w:rsid w:val="00047734"/>
    <w:rsid w:val="00047AF2"/>
    <w:rsid w:val="00047B08"/>
    <w:rsid w:val="00051472"/>
    <w:rsid w:val="00053E22"/>
    <w:rsid w:val="00060BD0"/>
    <w:rsid w:val="00066E10"/>
    <w:rsid w:val="0006745E"/>
    <w:rsid w:val="00071E85"/>
    <w:rsid w:val="00072523"/>
    <w:rsid w:val="00074FEB"/>
    <w:rsid w:val="00082856"/>
    <w:rsid w:val="00091B07"/>
    <w:rsid w:val="00095741"/>
    <w:rsid w:val="000A6362"/>
    <w:rsid w:val="000B2970"/>
    <w:rsid w:val="000C296C"/>
    <w:rsid w:val="000C35F9"/>
    <w:rsid w:val="000C547C"/>
    <w:rsid w:val="000C5572"/>
    <w:rsid w:val="000D2B01"/>
    <w:rsid w:val="000D2D95"/>
    <w:rsid w:val="000D360B"/>
    <w:rsid w:val="000D54F3"/>
    <w:rsid w:val="000E1D43"/>
    <w:rsid w:val="000E3072"/>
    <w:rsid w:val="000E47E1"/>
    <w:rsid w:val="000E4D3D"/>
    <w:rsid w:val="000E71B8"/>
    <w:rsid w:val="000F6757"/>
    <w:rsid w:val="000F7465"/>
    <w:rsid w:val="00101AE0"/>
    <w:rsid w:val="00110B51"/>
    <w:rsid w:val="00112CED"/>
    <w:rsid w:val="00115EB6"/>
    <w:rsid w:val="00123DBF"/>
    <w:rsid w:val="001315D9"/>
    <w:rsid w:val="00132592"/>
    <w:rsid w:val="001328AC"/>
    <w:rsid w:val="00133A26"/>
    <w:rsid w:val="001367A6"/>
    <w:rsid w:val="0013723F"/>
    <w:rsid w:val="001404B1"/>
    <w:rsid w:val="00142391"/>
    <w:rsid w:val="00143581"/>
    <w:rsid w:val="00153D20"/>
    <w:rsid w:val="0015463C"/>
    <w:rsid w:val="00154668"/>
    <w:rsid w:val="0015624D"/>
    <w:rsid w:val="00156439"/>
    <w:rsid w:val="00157D6E"/>
    <w:rsid w:val="00165A0E"/>
    <w:rsid w:val="00173FE0"/>
    <w:rsid w:val="0017410A"/>
    <w:rsid w:val="001749F8"/>
    <w:rsid w:val="00175359"/>
    <w:rsid w:val="00175A5A"/>
    <w:rsid w:val="001935BD"/>
    <w:rsid w:val="00193808"/>
    <w:rsid w:val="00194F37"/>
    <w:rsid w:val="001977AE"/>
    <w:rsid w:val="001A24CA"/>
    <w:rsid w:val="001A4EEA"/>
    <w:rsid w:val="001A7F10"/>
    <w:rsid w:val="001B3798"/>
    <w:rsid w:val="001B481E"/>
    <w:rsid w:val="001B62E2"/>
    <w:rsid w:val="001B78B0"/>
    <w:rsid w:val="001C0D6E"/>
    <w:rsid w:val="001C27F1"/>
    <w:rsid w:val="001C723B"/>
    <w:rsid w:val="001D0BA5"/>
    <w:rsid w:val="001D3F8D"/>
    <w:rsid w:val="001D5FD8"/>
    <w:rsid w:val="001D7AFC"/>
    <w:rsid w:val="001F37B6"/>
    <w:rsid w:val="001F5F68"/>
    <w:rsid w:val="00204BAE"/>
    <w:rsid w:val="00204E05"/>
    <w:rsid w:val="00206ED6"/>
    <w:rsid w:val="00207950"/>
    <w:rsid w:val="00213634"/>
    <w:rsid w:val="00221281"/>
    <w:rsid w:val="002231B4"/>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6FC8"/>
    <w:rsid w:val="00277989"/>
    <w:rsid w:val="002801E2"/>
    <w:rsid w:val="00280811"/>
    <w:rsid w:val="0028517E"/>
    <w:rsid w:val="00285FBD"/>
    <w:rsid w:val="00292012"/>
    <w:rsid w:val="00293D65"/>
    <w:rsid w:val="002979D7"/>
    <w:rsid w:val="002A7331"/>
    <w:rsid w:val="002A7BAD"/>
    <w:rsid w:val="002B0144"/>
    <w:rsid w:val="002C0478"/>
    <w:rsid w:val="002D19BC"/>
    <w:rsid w:val="002D1A8B"/>
    <w:rsid w:val="002D7C3D"/>
    <w:rsid w:val="002E15FC"/>
    <w:rsid w:val="002F0D06"/>
    <w:rsid w:val="002F19C3"/>
    <w:rsid w:val="002F2B36"/>
    <w:rsid w:val="002F37FC"/>
    <w:rsid w:val="002F7D17"/>
    <w:rsid w:val="003005D0"/>
    <w:rsid w:val="00316180"/>
    <w:rsid w:val="00320D1A"/>
    <w:rsid w:val="00325444"/>
    <w:rsid w:val="00325697"/>
    <w:rsid w:val="00335B8A"/>
    <w:rsid w:val="00335F50"/>
    <w:rsid w:val="00337F2F"/>
    <w:rsid w:val="00341481"/>
    <w:rsid w:val="00341907"/>
    <w:rsid w:val="003421C5"/>
    <w:rsid w:val="00344361"/>
    <w:rsid w:val="00344883"/>
    <w:rsid w:val="003448BE"/>
    <w:rsid w:val="00350E72"/>
    <w:rsid w:val="0035206B"/>
    <w:rsid w:val="00363800"/>
    <w:rsid w:val="003642C6"/>
    <w:rsid w:val="00364AEF"/>
    <w:rsid w:val="003719A1"/>
    <w:rsid w:val="00375DEE"/>
    <w:rsid w:val="003763BD"/>
    <w:rsid w:val="003771DB"/>
    <w:rsid w:val="00377A91"/>
    <w:rsid w:val="00380DA1"/>
    <w:rsid w:val="003816AC"/>
    <w:rsid w:val="003822D6"/>
    <w:rsid w:val="0038552F"/>
    <w:rsid w:val="003879A6"/>
    <w:rsid w:val="0039038C"/>
    <w:rsid w:val="003916FB"/>
    <w:rsid w:val="00392517"/>
    <w:rsid w:val="00393DF9"/>
    <w:rsid w:val="00396433"/>
    <w:rsid w:val="003A0A09"/>
    <w:rsid w:val="003A53EF"/>
    <w:rsid w:val="003A6477"/>
    <w:rsid w:val="003B256E"/>
    <w:rsid w:val="003C201E"/>
    <w:rsid w:val="003C4689"/>
    <w:rsid w:val="003C69CD"/>
    <w:rsid w:val="003D2E31"/>
    <w:rsid w:val="003D41E4"/>
    <w:rsid w:val="003D79B3"/>
    <w:rsid w:val="003D7A6B"/>
    <w:rsid w:val="003E54D5"/>
    <w:rsid w:val="003E7310"/>
    <w:rsid w:val="003F219A"/>
    <w:rsid w:val="00402D16"/>
    <w:rsid w:val="00402D9F"/>
    <w:rsid w:val="00404423"/>
    <w:rsid w:val="00411C51"/>
    <w:rsid w:val="00437CB1"/>
    <w:rsid w:val="00441FB0"/>
    <w:rsid w:val="00446399"/>
    <w:rsid w:val="00446F8D"/>
    <w:rsid w:val="00453CE8"/>
    <w:rsid w:val="00456DA1"/>
    <w:rsid w:val="00461951"/>
    <w:rsid w:val="00461F6C"/>
    <w:rsid w:val="00463F7F"/>
    <w:rsid w:val="00465C13"/>
    <w:rsid w:val="004663D5"/>
    <w:rsid w:val="00474C44"/>
    <w:rsid w:val="00477793"/>
    <w:rsid w:val="004811A1"/>
    <w:rsid w:val="004811AE"/>
    <w:rsid w:val="00484F96"/>
    <w:rsid w:val="004862E6"/>
    <w:rsid w:val="00491258"/>
    <w:rsid w:val="00492AB4"/>
    <w:rsid w:val="0049631A"/>
    <w:rsid w:val="004978C4"/>
    <w:rsid w:val="004A3812"/>
    <w:rsid w:val="004A3ECD"/>
    <w:rsid w:val="004B2106"/>
    <w:rsid w:val="004B63E5"/>
    <w:rsid w:val="004B6A6D"/>
    <w:rsid w:val="004C182C"/>
    <w:rsid w:val="004C6167"/>
    <w:rsid w:val="004D04CE"/>
    <w:rsid w:val="004D6749"/>
    <w:rsid w:val="004F08C5"/>
    <w:rsid w:val="00501CD3"/>
    <w:rsid w:val="005049F1"/>
    <w:rsid w:val="00524CDD"/>
    <w:rsid w:val="00526268"/>
    <w:rsid w:val="005275A6"/>
    <w:rsid w:val="00532F96"/>
    <w:rsid w:val="00537FD1"/>
    <w:rsid w:val="0054547F"/>
    <w:rsid w:val="00546020"/>
    <w:rsid w:val="0054785D"/>
    <w:rsid w:val="0055142D"/>
    <w:rsid w:val="00564887"/>
    <w:rsid w:val="00567346"/>
    <w:rsid w:val="00571188"/>
    <w:rsid w:val="00571447"/>
    <w:rsid w:val="00572DE6"/>
    <w:rsid w:val="00584246"/>
    <w:rsid w:val="00587408"/>
    <w:rsid w:val="00591C14"/>
    <w:rsid w:val="00596709"/>
    <w:rsid w:val="005A5CCE"/>
    <w:rsid w:val="005A7382"/>
    <w:rsid w:val="005C14A2"/>
    <w:rsid w:val="005C1BFB"/>
    <w:rsid w:val="005C634D"/>
    <w:rsid w:val="005D1BF1"/>
    <w:rsid w:val="005D2034"/>
    <w:rsid w:val="005D5404"/>
    <w:rsid w:val="005D5DD7"/>
    <w:rsid w:val="005D5FAC"/>
    <w:rsid w:val="005E6A6E"/>
    <w:rsid w:val="005E75C0"/>
    <w:rsid w:val="005F24F7"/>
    <w:rsid w:val="005F7209"/>
    <w:rsid w:val="00610F2C"/>
    <w:rsid w:val="00611B45"/>
    <w:rsid w:val="00612A1F"/>
    <w:rsid w:val="00613018"/>
    <w:rsid w:val="00616096"/>
    <w:rsid w:val="006207B1"/>
    <w:rsid w:val="00622F5F"/>
    <w:rsid w:val="006239C7"/>
    <w:rsid w:val="00623D15"/>
    <w:rsid w:val="00625713"/>
    <w:rsid w:val="00625F27"/>
    <w:rsid w:val="00626424"/>
    <w:rsid w:val="00626C25"/>
    <w:rsid w:val="00634B4D"/>
    <w:rsid w:val="00643E07"/>
    <w:rsid w:val="0064596D"/>
    <w:rsid w:val="00647B96"/>
    <w:rsid w:val="00652D07"/>
    <w:rsid w:val="00654FDE"/>
    <w:rsid w:val="00661BEA"/>
    <w:rsid w:val="00666C7B"/>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6AA9"/>
    <w:rsid w:val="006D0291"/>
    <w:rsid w:val="006D75C3"/>
    <w:rsid w:val="006E2A6E"/>
    <w:rsid w:val="006E53FE"/>
    <w:rsid w:val="006E6DFF"/>
    <w:rsid w:val="006F3CA7"/>
    <w:rsid w:val="006F60EF"/>
    <w:rsid w:val="006F7F44"/>
    <w:rsid w:val="00700510"/>
    <w:rsid w:val="007027C5"/>
    <w:rsid w:val="0070534A"/>
    <w:rsid w:val="00706ECE"/>
    <w:rsid w:val="00716529"/>
    <w:rsid w:val="00722DFE"/>
    <w:rsid w:val="00723CB7"/>
    <w:rsid w:val="0073047A"/>
    <w:rsid w:val="00731D23"/>
    <w:rsid w:val="00734A68"/>
    <w:rsid w:val="00734B24"/>
    <w:rsid w:val="00734B4A"/>
    <w:rsid w:val="00734D6B"/>
    <w:rsid w:val="007374E3"/>
    <w:rsid w:val="007412F8"/>
    <w:rsid w:val="00742904"/>
    <w:rsid w:val="00745ED2"/>
    <w:rsid w:val="00747965"/>
    <w:rsid w:val="00750B8E"/>
    <w:rsid w:val="00751137"/>
    <w:rsid w:val="00751376"/>
    <w:rsid w:val="007543FE"/>
    <w:rsid w:val="00755745"/>
    <w:rsid w:val="00757B78"/>
    <w:rsid w:val="00760CAF"/>
    <w:rsid w:val="007636C8"/>
    <w:rsid w:val="0076432D"/>
    <w:rsid w:val="007655BA"/>
    <w:rsid w:val="00767E57"/>
    <w:rsid w:val="007732EC"/>
    <w:rsid w:val="00775620"/>
    <w:rsid w:val="00782B33"/>
    <w:rsid w:val="00786390"/>
    <w:rsid w:val="00791207"/>
    <w:rsid w:val="00796ACE"/>
    <w:rsid w:val="007A4B31"/>
    <w:rsid w:val="007A5CC1"/>
    <w:rsid w:val="007A5DB8"/>
    <w:rsid w:val="007A7E3B"/>
    <w:rsid w:val="007B5600"/>
    <w:rsid w:val="007C480C"/>
    <w:rsid w:val="007D5CF5"/>
    <w:rsid w:val="007E4C04"/>
    <w:rsid w:val="007E4FEE"/>
    <w:rsid w:val="00803347"/>
    <w:rsid w:val="00810FD0"/>
    <w:rsid w:val="00821DE7"/>
    <w:rsid w:val="00821FCB"/>
    <w:rsid w:val="008314EB"/>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6C98"/>
    <w:rsid w:val="00897499"/>
    <w:rsid w:val="008A61B9"/>
    <w:rsid w:val="008A6AFC"/>
    <w:rsid w:val="008B0C72"/>
    <w:rsid w:val="008B125C"/>
    <w:rsid w:val="008B23D2"/>
    <w:rsid w:val="008C1869"/>
    <w:rsid w:val="008D1D6F"/>
    <w:rsid w:val="008D5F06"/>
    <w:rsid w:val="008E0CE2"/>
    <w:rsid w:val="008E222B"/>
    <w:rsid w:val="008E7AC5"/>
    <w:rsid w:val="008F2A75"/>
    <w:rsid w:val="008F5BEF"/>
    <w:rsid w:val="0090152A"/>
    <w:rsid w:val="00912112"/>
    <w:rsid w:val="009149EB"/>
    <w:rsid w:val="009268F5"/>
    <w:rsid w:val="00927C74"/>
    <w:rsid w:val="00930751"/>
    <w:rsid w:val="00933645"/>
    <w:rsid w:val="009337DA"/>
    <w:rsid w:val="00933D84"/>
    <w:rsid w:val="0094640D"/>
    <w:rsid w:val="00950712"/>
    <w:rsid w:val="00953151"/>
    <w:rsid w:val="00954830"/>
    <w:rsid w:val="009555B1"/>
    <w:rsid w:val="00960259"/>
    <w:rsid w:val="009637C1"/>
    <w:rsid w:val="00963B91"/>
    <w:rsid w:val="00970710"/>
    <w:rsid w:val="0097211F"/>
    <w:rsid w:val="0097776C"/>
    <w:rsid w:val="0097779B"/>
    <w:rsid w:val="0098661C"/>
    <w:rsid w:val="009866FD"/>
    <w:rsid w:val="0098767E"/>
    <w:rsid w:val="009A44BA"/>
    <w:rsid w:val="009A7679"/>
    <w:rsid w:val="009B2BBC"/>
    <w:rsid w:val="009B341B"/>
    <w:rsid w:val="009B3A1F"/>
    <w:rsid w:val="009B57DA"/>
    <w:rsid w:val="009C0D19"/>
    <w:rsid w:val="009C745B"/>
    <w:rsid w:val="009D0332"/>
    <w:rsid w:val="009D057C"/>
    <w:rsid w:val="009D117A"/>
    <w:rsid w:val="009D38ED"/>
    <w:rsid w:val="009D5383"/>
    <w:rsid w:val="009D5A18"/>
    <w:rsid w:val="009E3490"/>
    <w:rsid w:val="009E3DD4"/>
    <w:rsid w:val="009E46FA"/>
    <w:rsid w:val="009F056D"/>
    <w:rsid w:val="009F2243"/>
    <w:rsid w:val="00A01948"/>
    <w:rsid w:val="00A07C8F"/>
    <w:rsid w:val="00A1750F"/>
    <w:rsid w:val="00A210EC"/>
    <w:rsid w:val="00A25267"/>
    <w:rsid w:val="00A2540E"/>
    <w:rsid w:val="00A26BF3"/>
    <w:rsid w:val="00A27BF8"/>
    <w:rsid w:val="00A27D6A"/>
    <w:rsid w:val="00A3687F"/>
    <w:rsid w:val="00A37DE8"/>
    <w:rsid w:val="00A472C8"/>
    <w:rsid w:val="00A51ED6"/>
    <w:rsid w:val="00A52794"/>
    <w:rsid w:val="00A61799"/>
    <w:rsid w:val="00A63556"/>
    <w:rsid w:val="00A67959"/>
    <w:rsid w:val="00A8044E"/>
    <w:rsid w:val="00A824CD"/>
    <w:rsid w:val="00A87724"/>
    <w:rsid w:val="00A9294A"/>
    <w:rsid w:val="00A93940"/>
    <w:rsid w:val="00A95A92"/>
    <w:rsid w:val="00AA2F18"/>
    <w:rsid w:val="00AA53C6"/>
    <w:rsid w:val="00AA7A3B"/>
    <w:rsid w:val="00AC6648"/>
    <w:rsid w:val="00AD1962"/>
    <w:rsid w:val="00AD2232"/>
    <w:rsid w:val="00AD2D2C"/>
    <w:rsid w:val="00AD3DBE"/>
    <w:rsid w:val="00AE1F54"/>
    <w:rsid w:val="00AE51DC"/>
    <w:rsid w:val="00AE6DDC"/>
    <w:rsid w:val="00AF0F4A"/>
    <w:rsid w:val="00AF7603"/>
    <w:rsid w:val="00B0165E"/>
    <w:rsid w:val="00B06994"/>
    <w:rsid w:val="00B14943"/>
    <w:rsid w:val="00B14D00"/>
    <w:rsid w:val="00B15721"/>
    <w:rsid w:val="00B2489C"/>
    <w:rsid w:val="00B33556"/>
    <w:rsid w:val="00B344A1"/>
    <w:rsid w:val="00B440F1"/>
    <w:rsid w:val="00B45776"/>
    <w:rsid w:val="00B47A5E"/>
    <w:rsid w:val="00B53D98"/>
    <w:rsid w:val="00B61025"/>
    <w:rsid w:val="00B63AE8"/>
    <w:rsid w:val="00B72807"/>
    <w:rsid w:val="00B76C1B"/>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40D5"/>
    <w:rsid w:val="00BB7501"/>
    <w:rsid w:val="00BC4A34"/>
    <w:rsid w:val="00BD2C89"/>
    <w:rsid w:val="00BD57C1"/>
    <w:rsid w:val="00BE4EF8"/>
    <w:rsid w:val="00BF067B"/>
    <w:rsid w:val="00BF24C4"/>
    <w:rsid w:val="00BF3453"/>
    <w:rsid w:val="00BF43F5"/>
    <w:rsid w:val="00BF7150"/>
    <w:rsid w:val="00C00358"/>
    <w:rsid w:val="00C036E9"/>
    <w:rsid w:val="00C06BA3"/>
    <w:rsid w:val="00C115FD"/>
    <w:rsid w:val="00C1307C"/>
    <w:rsid w:val="00C15A66"/>
    <w:rsid w:val="00C21872"/>
    <w:rsid w:val="00C2274A"/>
    <w:rsid w:val="00C23A17"/>
    <w:rsid w:val="00C24886"/>
    <w:rsid w:val="00C26F9F"/>
    <w:rsid w:val="00C27415"/>
    <w:rsid w:val="00C3445A"/>
    <w:rsid w:val="00C41DB9"/>
    <w:rsid w:val="00C52D52"/>
    <w:rsid w:val="00C5330A"/>
    <w:rsid w:val="00C53BE4"/>
    <w:rsid w:val="00C544A2"/>
    <w:rsid w:val="00C56466"/>
    <w:rsid w:val="00C6389C"/>
    <w:rsid w:val="00C819C4"/>
    <w:rsid w:val="00C85834"/>
    <w:rsid w:val="00C9241C"/>
    <w:rsid w:val="00C96325"/>
    <w:rsid w:val="00CA08DF"/>
    <w:rsid w:val="00CA134F"/>
    <w:rsid w:val="00CA2A9A"/>
    <w:rsid w:val="00CA5B44"/>
    <w:rsid w:val="00CB2AFA"/>
    <w:rsid w:val="00CC0BF6"/>
    <w:rsid w:val="00CC1B8D"/>
    <w:rsid w:val="00CC521D"/>
    <w:rsid w:val="00CD457C"/>
    <w:rsid w:val="00CD78CF"/>
    <w:rsid w:val="00CD7A57"/>
    <w:rsid w:val="00CE0307"/>
    <w:rsid w:val="00CE21B3"/>
    <w:rsid w:val="00CE416C"/>
    <w:rsid w:val="00CE4D58"/>
    <w:rsid w:val="00CE4FDE"/>
    <w:rsid w:val="00CF3050"/>
    <w:rsid w:val="00CF41F6"/>
    <w:rsid w:val="00D04781"/>
    <w:rsid w:val="00D05870"/>
    <w:rsid w:val="00D10E93"/>
    <w:rsid w:val="00D12764"/>
    <w:rsid w:val="00D16C13"/>
    <w:rsid w:val="00D223D9"/>
    <w:rsid w:val="00D3058D"/>
    <w:rsid w:val="00D30F4B"/>
    <w:rsid w:val="00D35078"/>
    <w:rsid w:val="00D41086"/>
    <w:rsid w:val="00D440FF"/>
    <w:rsid w:val="00D46188"/>
    <w:rsid w:val="00D50F9E"/>
    <w:rsid w:val="00D53B66"/>
    <w:rsid w:val="00D551E1"/>
    <w:rsid w:val="00D56363"/>
    <w:rsid w:val="00D56E61"/>
    <w:rsid w:val="00D6124A"/>
    <w:rsid w:val="00D75278"/>
    <w:rsid w:val="00D770A2"/>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396F"/>
    <w:rsid w:val="00DB69F1"/>
    <w:rsid w:val="00DB7ACC"/>
    <w:rsid w:val="00DC44E4"/>
    <w:rsid w:val="00DC51E5"/>
    <w:rsid w:val="00DC70A2"/>
    <w:rsid w:val="00DD28F4"/>
    <w:rsid w:val="00DD4F20"/>
    <w:rsid w:val="00DF0016"/>
    <w:rsid w:val="00DF00D8"/>
    <w:rsid w:val="00DF4B4A"/>
    <w:rsid w:val="00DF529E"/>
    <w:rsid w:val="00DF7E71"/>
    <w:rsid w:val="00E020C1"/>
    <w:rsid w:val="00E16B8C"/>
    <w:rsid w:val="00E17534"/>
    <w:rsid w:val="00E20C84"/>
    <w:rsid w:val="00E262DF"/>
    <w:rsid w:val="00E31EF1"/>
    <w:rsid w:val="00E35A36"/>
    <w:rsid w:val="00E4119E"/>
    <w:rsid w:val="00E4202B"/>
    <w:rsid w:val="00E423F6"/>
    <w:rsid w:val="00E43649"/>
    <w:rsid w:val="00E44E04"/>
    <w:rsid w:val="00E4743B"/>
    <w:rsid w:val="00E63D96"/>
    <w:rsid w:val="00E83F26"/>
    <w:rsid w:val="00E96DF4"/>
    <w:rsid w:val="00E96F7C"/>
    <w:rsid w:val="00E97BE2"/>
    <w:rsid w:val="00EA0186"/>
    <w:rsid w:val="00EA08CA"/>
    <w:rsid w:val="00EA1F16"/>
    <w:rsid w:val="00EA4DAE"/>
    <w:rsid w:val="00EA5B43"/>
    <w:rsid w:val="00EA6D30"/>
    <w:rsid w:val="00EB0670"/>
    <w:rsid w:val="00EB0F1D"/>
    <w:rsid w:val="00EB3F6D"/>
    <w:rsid w:val="00EC0518"/>
    <w:rsid w:val="00EC4277"/>
    <w:rsid w:val="00EC501E"/>
    <w:rsid w:val="00EC5790"/>
    <w:rsid w:val="00EC5864"/>
    <w:rsid w:val="00ED722C"/>
    <w:rsid w:val="00EE01CA"/>
    <w:rsid w:val="00EE2F2F"/>
    <w:rsid w:val="00EE460E"/>
    <w:rsid w:val="00EE486C"/>
    <w:rsid w:val="00EF3F0A"/>
    <w:rsid w:val="00EF5FC6"/>
    <w:rsid w:val="00EF6EFA"/>
    <w:rsid w:val="00F0222E"/>
    <w:rsid w:val="00F022F8"/>
    <w:rsid w:val="00F17B33"/>
    <w:rsid w:val="00F21F9D"/>
    <w:rsid w:val="00F25AE1"/>
    <w:rsid w:val="00F45B1F"/>
    <w:rsid w:val="00F47637"/>
    <w:rsid w:val="00F52FB7"/>
    <w:rsid w:val="00F53788"/>
    <w:rsid w:val="00F53B0D"/>
    <w:rsid w:val="00F57286"/>
    <w:rsid w:val="00F60775"/>
    <w:rsid w:val="00F62B78"/>
    <w:rsid w:val="00F7219E"/>
    <w:rsid w:val="00F73DB0"/>
    <w:rsid w:val="00F752F8"/>
    <w:rsid w:val="00F75B6E"/>
    <w:rsid w:val="00F80EA7"/>
    <w:rsid w:val="00F8442E"/>
    <w:rsid w:val="00F84CE0"/>
    <w:rsid w:val="00F85F41"/>
    <w:rsid w:val="00F93A39"/>
    <w:rsid w:val="00FB0F57"/>
    <w:rsid w:val="00FB322C"/>
    <w:rsid w:val="00FB5A54"/>
    <w:rsid w:val="00FB7C3B"/>
    <w:rsid w:val="00FC1913"/>
    <w:rsid w:val="00FC4F89"/>
    <w:rsid w:val="00FD3F20"/>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2146B"/>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367A6"/>
    <w:pPr>
      <w:keepNext/>
      <w:keepLines/>
      <w:spacing w:after="0" w:line="480" w:lineRule="auto"/>
      <w:jc w:val="center"/>
      <w:outlineLvl w:val="0"/>
    </w:pPr>
    <w:rPr>
      <w:rFonts w:eastAsia="Times New Roman"/>
      <w:b/>
      <w:bCs/>
      <w:noProof/>
      <w:sz w:val="28"/>
      <w:szCs w:val="28"/>
    </w:rPr>
  </w:style>
  <w:style w:type="paragraph" w:styleId="Heading2">
    <w:name w:val="heading 2"/>
    <w:next w:val="Normal"/>
    <w:link w:val="Heading2Char"/>
    <w:autoRedefine/>
    <w:uiPriority w:val="9"/>
    <w:unhideWhenUsed/>
    <w:qFormat/>
    <w:rsid w:val="00E97BE2"/>
    <w:pPr>
      <w:keepNext/>
      <w:numPr>
        <w:ilvl w:val="1"/>
        <w:numId w:val="14"/>
      </w:numPr>
      <w:spacing w:after="120" w:line="480" w:lineRule="auto"/>
      <w:ind w:left="709" w:hanging="709"/>
      <w:jc w:val="both"/>
      <w:outlineLvl w:val="1"/>
    </w:pPr>
    <w:rPr>
      <w:rFonts w:ascii="Times New Roman" w:eastAsia="Times New Roman" w:hAnsi="Times New Roman" w:cs="Arial"/>
      <w:b/>
      <w:bCs/>
      <w:iCs/>
      <w:sz w:val="24"/>
      <w:szCs w:val="22"/>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A6"/>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E97BE2"/>
    <w:rPr>
      <w:rFonts w:ascii="Times New Roman" w:eastAsia="Times New Roman"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FE4563"/>
    <w:pPr>
      <w:ind w:left="720"/>
    </w:p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57118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B23D2"/>
    <w:rPr>
      <w:rFonts w:ascii="Times New Roman"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ang/Library/Containers/com.microsoft.Word/Data/Downloads/Template%20Skripsi%20Bahasa%20Indonesia%20office%202010%20up/Template%20Skripsi%20Bahasa%20Indonesia%20office%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Jen12</b:Tag>
    <b:SourceType>Book</b:SourceType>
    <b:Guid>{8AB370E6-AD85-4316-8013-0D176B1BB73E}</b:Guid>
    <b:Title>The Experience of New Teachers: Result from TALIS 2008</b:Title>
    <b:Year>2012</b:Year>
    <b:Publisher>OECD Publishing</b:Publisher>
    <b:Author>
      <b:Author>
        <b:NameList>
          <b:Person>
            <b:Last>Jensen</b:Last>
            <b:First>Ben</b:First>
          </b:Person>
          <b:Person>
            <b:Last>Sandoval-Hernández</b:Last>
            <b:First>Andrés</b:First>
          </b:Person>
          <b:Person>
            <b:Last>Knoll</b:Last>
            <b:First>Steffen</b:First>
          </b:Person>
          <b:Person>
            <b:Last>Gonzalez</b:Last>
            <b:First>Eugenio</b:First>
            <b:Middle>J.</b:Middle>
          </b:Person>
        </b:NameList>
      </b:Author>
    </b:Author>
    <b:RefOrder>1</b:RefOrder>
  </b:Source>
  <b:Source>
    <b:Tag>Joh09</b:Tag>
    <b:SourceType>Book</b:SourceType>
    <b:Guid>{085D3A60-8458-44BD-A68B-53E3DEEF7D7E}</b:Guid>
    <b:Title>Learning and Teaching On-Line Staff Research Document</b:Title>
    <b:Year>2009</b:Year>
    <b:Publisher> Dundalk Institute of Technology</b:Publisher>
    <b:Author>
      <b:Author>
        <b:NameList>
          <b:Person>
            <b:Last>Dallat</b:Last>
            <b:First>John</b:First>
          </b:Person>
        </b:NameList>
      </b:Author>
    </b:Author>
    <b:RefOrder>2</b:RefOrder>
  </b:Source>
  <b:Source>
    <b:Tag>MPa12</b:Tag>
    <b:SourceType>JournalArticle</b:SourceType>
    <b:Guid>{33EDC2EC-6782-4097-8B06-2F4C1689205D}</b:Guid>
    <b:Author>
      <b:Author>
        <b:NameList>
          <b:Person>
            <b:Last>Fathima</b:Last>
            <b:First>M.</b:First>
            <b:Middle>Parimala</b:Middle>
          </b:Person>
          <b:Person>
            <b:Last>Saravanakumar</b:Last>
            <b:First>AR.</b:First>
          </b:Person>
        </b:NameList>
      </b:Author>
    </b:Author>
    <b:Title>Effect Of Stimulus Variation Techniques on Enhancing Students Achievement</b:Title>
    <b:Year>2012</b:Year>
    <b:JournalName>International Journal of Scientific Research</b:JournalName>
    <b:Pages>37-39</b:Pages>
    <b:Volume>1</b:Volume>
    <b:Issue>4</b:Issue>
    <b:RefOrder>3</b:RefOrder>
  </b:Source>
  <b:Source>
    <b:Tag>Ano10</b:Tag>
    <b:SourceType>DocumentFromInternetSite</b:SourceType>
    <b:Guid>{06DE4278-B1C5-44E4-AD0D-1BA373E99172}</b:Guid>
    <b:Title>Oiko</b:Title>
    <b:Year>2010</b:Year>
    <b:Author>
      <b:Author>
        <b:NameList>
          <b:Person>
            <b:Last>Anoiko</b:Last>
          </b:Person>
        </b:NameList>
      </b:Author>
    </b:Author>
    <b:Month>December</b:Month>
    <b:Day>02</b:Day>
    <b:YearAccessed>2015</b:YearAccessed>
    <b:MonthAccessed>December</b:MonthAccessed>
    <b:DayAccessed>3</b:DayAccessed>
    <b:URL>http://goo.gl/aY2IEL</b:URL>
    <b:RefOrder>4</b:RefOrder>
  </b:Source>
  <b:Source>
    <b:Tag>Suz06</b:Tag>
    <b:SourceType>Book</b:SourceType>
    <b:Guid>{66B9B65E-F6A4-432E-97A6-B8975B743801}</b:Guid>
    <b:Title>Theories of Learning and Teaching What Do They Mean for Educators?</b:Title>
    <b:Year>2006</b:Year>
    <b:Author>
      <b:Author>
        <b:NameList>
          <b:Person>
            <b:Last>Wilson</b:Last>
            <b:First>Suzanne</b:First>
            <b:Middle>M.</b:Middle>
          </b:Person>
          <b:Person>
            <b:Last>Peterson</b:Last>
            <b:First>Penelope</b:First>
            <b:Middle>L.</b:Middle>
          </b:Person>
        </b:NameList>
      </b:Author>
    </b:Author>
    <b:City>Washington, DC</b:City>
    <b:Publisher>Northwestern University</b:Publisher>
    <b:RefOrder>5</b:RefOrder>
  </b:Source>
  <b:Source>
    <b:Tag>Yas12</b:Tag>
    <b:SourceType>Report</b:SourceType>
    <b:Guid>{3D552E95-963D-42D4-9172-1DEAA4BAC032}</b:Guid>
    <b:Author>
      <b:Author>
        <b:NameList>
          <b:Person>
            <b:Last>Pouriran</b:Last>
            <b:First>Yassamin</b:First>
          </b:Person>
        </b:NameList>
      </b:Author>
    </b:Author>
    <b:Title>A Comparison between Experienced and Novice Teachers in Using Incidental Focus on Form Techniques in EFL Classrooms</b:Title>
    <b:Year>2012</b:Year>
    <b:Publisher>Tabriz Azad University</b:Publisher>
    <b:City>Iran</b:City>
    <b:RefOrder>6</b:RefOrder>
  </b:Source>
  <b:Source>
    <b:Tag>CTu83</b:Tag>
    <b:SourceType>Book</b:SourceType>
    <b:Guid>{CF659736-349F-46B4-A7E5-428B7F2D4839}</b:Guid>
    <b:Author>
      <b:Author>
        <b:NameList>
          <b:Person>
            <b:Last>Turney</b:Last>
            <b:First>C.</b:First>
          </b:Person>
          <b:Person>
            <b:Last>Eltis</b:Last>
            <b:First>K.J</b:First>
          </b:Person>
          <b:Person>
            <b:Last>Hatton</b:Last>
            <b:First>N.</b:First>
          </b:Person>
          <b:Person>
            <b:Last>Owens</b:Last>
            <b:First>L.C</b:First>
          </b:Person>
          <b:Person>
            <b:Last>J.Towler</b:Last>
          </b:Person>
          <b:Person>
            <b:Last>R.Wright</b:Last>
          </b:Person>
        </b:NameList>
      </b:Author>
    </b:Author>
    <b:Title>Sydney Micro Skills</b:Title>
    <b:Year>1983</b:Year>
    <b:City>Sydney</b:City>
    <b:Publisher>Sydney University Pers</b:Publisher>
    <b:Edition>1st</b:Edition>
    <b:RefOrder>7</b:RefOrder>
  </b:Source>
  <b:Source>
    <b:Tag>Tur83</b:Tag>
    <b:SourceType>Book</b:SourceType>
    <b:Guid>{ED281CC0-32C0-47EC-B7C6-42DE31823595}</b:Guid>
    <b:Author>
      <b:Author>
        <b:NameList>
          <b:Person>
            <b:Last>Turney</b:Last>
            <b:First>C.</b:First>
          </b:Person>
          <b:Person>
            <b:Last>Eltis</b:Last>
            <b:First>K.J</b:First>
          </b:Person>
          <b:Person>
            <b:Last>Hatton</b:Last>
            <b:First>N.</b:First>
          </b:Person>
          <b:Person>
            <b:Last>Owens</b:Last>
            <b:First>L.C</b:First>
          </b:Person>
          <b:Person>
            <b:Last>J.Towler</b:Last>
          </b:Person>
          <b:Person>
            <b:Last>R.Wright</b:Last>
          </b:Person>
        </b:NameList>
      </b:Author>
    </b:Author>
    <b:Title>Sydney Micro Skills</b:Title>
    <b:Year>1983</b:Year>
    <b:City>Sydney</b:City>
    <b:Publisher>Sydney University Pers</b:Publisher>
    <b:Edition>2nd</b:Edition>
    <b:RefOrder>8</b:RefOrder>
  </b:Source>
  <b:Source>
    <b:Tag>Vie12</b:Tag>
    <b:SourceType>InternetSite</b:SourceType>
    <b:Guid>{7CDD7EA5-7F90-4BC1-8813-CEEF732913EF}</b:Guid>
    <b:Title>pearsonclassroomlink</b:Title>
    <b:Year>2010</b:Year>
    <b:Author>
      <b:Author>
        <b:NameList>
          <b:Person>
            <b:Last>Veira</b:Last>
          </b:Person>
        </b:NameList>
      </b:Author>
    </b:Author>
    <b:YearAccessed>2015</b:YearAccessed>
    <b:MonthAccessed>December</b:MonthAccessed>
    <b:DayAccessed>6</b:DayAccessed>
    <b:URL>http://pearsonclassroomlink.com/1110/1110_0502.htm</b:URL>
    <b:RefOrder>9</b:RefOrder>
  </b:Source>
  <b:Source>
    <b:Tag>Pam08</b:Tag>
    <b:SourceType>JournalArticle</b:SourceType>
    <b:Guid>{4906F78C-161D-4B15-8751-599665063E93}</b:Guid>
    <b:Author>
      <b:Author>
        <b:NameList>
          <b:Person>
            <b:Last>Baxter</b:Last>
            <b:First>Pamela</b:First>
          </b:Person>
          <b:Person>
            <b:Last>Jack</b:Last>
            <b:First>Susan</b:First>
          </b:Person>
        </b:NameList>
      </b:Author>
    </b:Author>
    <b:Title>Qualitative Case Study Methodology: Study Design and Implementation for Novice Researchers</b:Title>
    <b:JournalName>The Qualitative Report</b:JournalName>
    <b:Year>2008</b:Year>
    <b:Pages>544-559</b:Pages>
    <b:Volume>13</b:Volume>
    <b:Issue>4</b:Issue>
    <b:RefOrder>10</b:RefOrder>
  </b:Source>
  <b:Source>
    <b:Tag>Jer07</b:Tag>
    <b:SourceType>Book</b:SourceType>
    <b:Guid>{41CDE969-CC0C-4C1B-842F-57760D7DEF96}</b:Guid>
    <b:Title>The Practice of English Language Teaching</b:Title>
    <b:Year>2007</b:Year>
    <b:Author>
      <b:Author>
        <b:NameList>
          <b:Person>
            <b:Last>Harmer</b:Last>
            <b:First>Jeremy</b:First>
          </b:Person>
        </b:NameList>
      </b:Author>
    </b:Author>
    <b:Publisher>Pearson Longman ELT</b:Publisher>
    <b:Edition>4th</b:Edition>
    <b:City>London</b:City>
    <b:RefOrder>11</b:RefOrder>
  </b:Source>
  <b:Source>
    <b:Tag>Kyo11</b:Tag>
    <b:SourceType>JournalArticle</b:SourceType>
    <b:Guid>{8598044D-90DB-450F-9B3E-B303E0C6526E}</b:Guid>
    <b:Author>
      <b:Author>
        <b:NameList>
          <b:Person>
            <b:Last>Kim</b:Last>
            <b:First>Kyoung-Ae</b:First>
          </b:Person>
          <b:Person>
            <b:Last>Roth</b:Last>
            <b:First>Gene</b:First>
            <b:Middle>L.</b:Middle>
          </b:Person>
        </b:NameList>
      </b:Author>
    </b:Author>
    <b:Title>Novice Teachers and Their Acquisition of Work-Related Information</b:Title>
    <b:JournalName>Current Issues in Education</b:JournalName>
    <b:Year>2011</b:Year>
    <b:Volume>14</b:Volume>
    <b:Issue>1</b:Issue>
    <b:Pages>1-28</b:Pages>
    <b:RefOrder>12</b:RefOrder>
  </b:Source>
  <b:Source>
    <b:Tag>Trầ13</b:Tag>
    <b:SourceType>JournalArticle</b:SourceType>
    <b:Guid>{59065496-BC65-4D4A-B49E-B60B62EFB5E2}</b:Guid>
    <b:Author>
      <b:Author>
        <b:NameList>
          <b:Person>
            <b:Last>Tuyết</b:Last>
            <b:First>Trần</b:First>
            <b:Middle>Thị</b:Middle>
          </b:Person>
        </b:NameList>
      </b:Author>
    </b:Author>
    <b:Title>The Causes of Passiveness in Learning of Vietnamese Students</b:Title>
    <b:JournalName>VNU Journal of Education Research</b:JournalName>
    <b:Year>2013</b:Year>
    <b:Pages>72-84</b:Pages>
    <b:Volume>29</b:Volume>
    <b:Issue>2</b:Issue>
    <b:RefOrder>13</b:RefOrder>
  </b:Source>
  <b:Source>
    <b:Tag>BMA03</b:Tag>
    <b:SourceType>Book</b:SourceType>
    <b:Guid>{37A0F199-EF83-47CF-ACE7-AFD0D9813AD4}</b:Guid>
    <b:Title>Understanding Expertise in Teaching: Case Studies of ESL Teachers</b:Title>
    <b:Year>2003</b:Year>
    <b:City>Cambridge</b:City>
    <b:Publisher>Cambridge University Press</b:Publisher>
    <b:Author>
      <b:Author>
        <b:NameList>
          <b:Person>
            <b:Last>Tsui</b:Last>
            <b:First>A.</b:First>
            <b:Middle>B. M.</b:Middle>
          </b:Person>
        </b:NameList>
      </b:Author>
    </b:Author>
    <b:RefOrder>14</b:RefOrder>
  </b:Source>
  <b:Source>
    <b:Tag>Geo75</b:Tag>
    <b:SourceType>Book</b:SourceType>
    <b:Guid>{FB392E9F-A2EC-4E24-94C2-DC6BB6D99CBE}</b:Guid>
    <b:Author>
      <b:Author>
        <b:NameList>
          <b:Person>
            <b:Last>Brown</b:Last>
            <b:First>George</b:First>
          </b:Person>
        </b:NameList>
      </b:Author>
    </b:Author>
    <b:Title>Micro-teaching: a programme of teaching skills</b:Title>
    <b:Year>1975</b:Year>
    <b:City>London</b:City>
    <b:Publisher>Methuen &amp; Co. Ltd</b:Publisher>
    <b:RefOrder>15</b:RefOrder>
  </b:Source>
  <b:Source>
    <b:Tag>Tui14</b:Tag>
    <b:SourceType>JournalArticle</b:SourceType>
    <b:Guid>{2829CDD2-8FB1-4355-8BAF-19339485CE23}</b:Guid>
    <b:Title>Student Teacher Evaluation on Preparation, Supervision, Teaching Environment and Teaching Practice</b:Title>
    <b:Year>2014</b:Year>
    <b:Author>
      <b:Author>
        <b:NameList>
          <b:Person>
            <b:Last>Richard</b:Last>
            <b:First>Tuimur</b:First>
          </b:Person>
          <b:Person>
            <b:Last>Role</b:Last>
            <b:First>Elizabeth</b:First>
          </b:Person>
          <b:Person>
            <b:Last>Makewa</b:Last>
            <b:First>Lazarus</b:First>
            <b:Middle>Ndiku</b:Middle>
          </b:Person>
        </b:NameList>
      </b:Author>
    </b:Author>
    <b:JournalName>Journal of Culture, Society and Development- An Open Access International Journal</b:JournalName>
    <b:Pages>43-51</b:Pages>
    <b:Volume>3</b:Volume>
    <b:RefOrder>16</b:RefOrder>
  </b:Source>
  <b:Source>
    <b:Tag>Nig02</b:Tag>
    <b:SourceType>Book</b:SourceType>
    <b:Guid>{3C57F7FE-791A-4799-AB74-229901C75A3B}</b:Guid>
    <b:Title>Using Interviews in a Research Project</b:Title>
    <b:Year>2002</b:Year>
    <b:Author>
      <b:Author>
        <b:NameList>
          <b:Person>
            <b:Last>Mathers</b:Last>
            <b:First>Nigel</b:First>
          </b:Person>
          <b:Person>
            <b:Last>Fox</b:Last>
            <b:First>Nick</b:First>
          </b:Person>
          <b:Person>
            <b:Last>Hunn</b:Last>
            <b:First>Amanda</b:First>
          </b:Person>
        </b:NameList>
      </b:Author>
    </b:Author>
    <b:City>Sheffield</b:City>
    <b:Publisher>Trent Focus Group</b:Publisher>
    <b:RefOrder>17</b:RefOrder>
  </b:Source>
  <b:Source>
    <b:Tag>Scr94</b:Tag>
    <b:SourceType>JournalArticle</b:SourceType>
    <b:Guid>{EDF9B774-B633-4AC3-B5D7-AA5BA3F15C11}</b:Guid>
    <b:Title>Duties of The Teacher</b:Title>
    <b:Year>1994</b:Year>
    <b:Pages>151-153</b:Pages>
    <b:Author>
      <b:Author>
        <b:NameList>
          <b:Person>
            <b:Last>Scriven</b:Last>
            <b:First>Michael</b:First>
          </b:Person>
        </b:NameList>
      </b:Author>
    </b:Author>
    <b:JournalName>Journal of Personal Evaluation in Education</b:JournalName>
    <b:Volume>8</b:Volume>
    <b:Issue>2</b:Issue>
    <b:RefOrder>18</b:RefOrder>
  </b:Source>
  <b:Source>
    <b:Tag>YIL04</b:Tag>
    <b:SourceType>Report</b:SourceType>
    <b:Guid>{DB0BF494-BF62-4995-B18D-E6C634D4A101}</b:Guid>
    <b:Author>
      <b:Author>
        <b:NameList>
          <b:Person>
            <b:Last>Yilmaz</b:Last>
            <b:First>Elif</b:First>
          </b:Person>
        </b:NameList>
      </b:Author>
    </b:Author>
    <b:Title>The Relationship Between Novice and Experienced Teachers’ Self-Efficacy for Classroom Management and Students’ Perceptions of Their Teachers’ Classroom Management</b:Title>
    <b:Year>2004</b:Year>
    <b:City>Ankara</b:City>
    <b:Publisher>Bilkent University</b:Publisher>
    <b:RefOrder>19</b:RefOrder>
  </b:Source>
  <b:Source>
    <b:Tag>HDo00</b:Tag>
    <b:SourceType>Book</b:SourceType>
    <b:Guid>{4D585DF3-C4F9-4DF1-9961-168E3A221BAA}</b:Guid>
    <b:Title>Principles of Language Learning and Teaching</b:Title>
    <b:Year>2000</b:Year>
    <b:Author>
      <b:Author>
        <b:NameList>
          <b:Person>
            <b:Last>Brown</b:Last>
            <b:First>H.</b:First>
            <b:Middle>Douglas</b:Middle>
          </b:Person>
        </b:NameList>
      </b:Author>
    </b:Author>
    <b:City>White Plains</b:City>
    <b:Publisher>Addison Longman, Inc</b:Publisher>
    <b:Edition>4th</b:Edition>
    <b:RefOrder>20</b:RefOrder>
  </b:Source>
  <b:Source>
    <b:Tag>Jam08</b:Tag>
    <b:SourceType>Book</b:SourceType>
    <b:Guid>{460C37AD-0E3D-4ED2-BADD-D188A9B158C0}</b:Guid>
    <b:Title>Educational Research Fundamental for The Consumer</b:Title>
    <b:Year>2008</b:Year>
    <b:Author>
      <b:Author>
        <b:NameList>
          <b:Person>
            <b:Last>McMillan</b:Last>
            <b:First>James</b:First>
            <b:Middle>H.</b:Middle>
          </b:Person>
        </b:NameList>
      </b:Author>
    </b:Author>
    <b:Edition>5th</b:Edition>
    <b:City>UK</b:City>
    <b:Publisher>Pearson Education Inc</b:Publisher>
    <b:RefOrder>21</b:RefOrder>
  </b:Source>
  <b:Source>
    <b:Tag>Nor09</b:Tag>
    <b:SourceType>Book</b:SourceType>
    <b:Guid>{119AC94F-1108-4177-A43A-83E0F59ABF5E}</b:Guid>
    <b:Title>Handbook of Qualitative Research</b:Title>
    <b:Year>2009</b:Year>
    <b:Author>
      <b:Author>
        <b:NameList>
          <b:Person>
            <b:Last>Denzin</b:Last>
            <b:First>Norman</b:First>
            <b:Middle>K.</b:Middle>
          </b:Person>
          <b:Person>
            <b:Last>Lincoln</b:Last>
            <b:First>Yvonna</b:First>
            <b:Middle>S.</b:Middle>
          </b:Person>
        </b:NameList>
      </b:Author>
    </b:Author>
    <b:Publisher>Pustaka Pelajar</b:Publisher>
    <b:City>Yogyakarta</b:City>
    <b:RefOrder>22</b:RefOrder>
  </b:Source>
  <b:Source>
    <b:Tag>Suh10</b:Tag>
    <b:SourceType>Book</b:SourceType>
    <b:Guid>{57823F0A-9D5C-4615-B850-EECCF60AF675}</b:Guid>
    <b:Author>
      <b:Author>
        <b:NameList>
          <b:Person>
            <b:Last>Arikunto</b:Last>
            <b:First>Suharsimi</b:First>
          </b:Person>
        </b:NameList>
      </b:Author>
    </b:Author>
    <b:Title>Prosedur Penelitian Suatu Pendekatan Praktik</b:Title>
    <b:Year>2010</b:Year>
    <b:City>Jakarta</b:City>
    <b:Publisher>PT Rineka Cipta</b:Publisher>
    <b:RefOrder>23</b:RefOrder>
  </b:Source>
  <b:Source>
    <b:Tag>Ele11</b:Tag>
    <b:SourceType>InternetSite</b:SourceType>
    <b:Guid>{8403C1D7-A77B-4745-A990-52C44A6B665D}</b:Guid>
    <b:Title>Elemental English</b:Title>
    <b:Year>2011</b:Year>
    <b:Author>
      <b:Author>
        <b:NameList>
          <b:Person>
            <b:Last>English</b:Last>
            <b:First>Elemental</b:First>
          </b:Person>
        </b:NameList>
      </b:Author>
    </b:Author>
    <b:YearAccessed>2016</b:YearAccessed>
    <b:MonthAccessed>January</b:MonthAccessed>
    <b:DayAccessed>2</b:DayAccessed>
    <b:URL>http://www.elementalenglish.com/the-importance-of-eye-contact/</b:URL>
    <b:RefOrder>24</b:RefOrder>
  </b:Source>
  <b:Source>
    <b:Tag>PET11</b:Tag>
    <b:SourceType>JournalArticle</b:SourceType>
    <b:Guid>{876294FF-4F81-4197-A804-212E66106ED9}</b:Guid>
    <b:Author>
      <b:Author>
        <b:NameList>
          <b:Person>
            <b:Last>Gavora</b:Last>
            <b:First>Peter</b:First>
          </b:Person>
        </b:NameList>
      </b:Author>
    </b:Author>
    <b:Title>Measuring The Self-Efficacy of In-Service Teachers In Slovakia</b:Title>
    <b:JournalName>Orbis Scholae</b:JournalName>
    <b:Year>2011</b:Year>
    <b:Pages>79-94</b:Pages>
    <b:Volume>5</b:Volume>
    <b:Issue>2</b:Issue>
    <b:RefOrder>25</b:RefOrder>
  </b:Source>
  <b:Source>
    <b:Tag>Sus121</b:Tag>
    <b:SourceType>Report</b:SourceType>
    <b:Guid>{8440B5E5-0AF0-4477-9E29-6AC26C8A228B}</b:Guid>
    <b:Author>
      <b:Author>
        <b:NameList>
          <b:Person>
            <b:Last>Robinson</b:Last>
            <b:First>Susan</b:First>
            <b:Middle>Rubino</b:Middle>
          </b:Person>
        </b:NameList>
      </b:Author>
    </b:Author>
    <b:Title>A Phenomenological Study of Experienced Teacher Perceptions Regarding Cooperative Learning Training and Cooperative Learning Implementation in The Classroom</b:Title>
    <b:Year>2012</b:Year>
    <b:Publisher>Liberty University</b:Publisher>
    <b:City>Lynchburg</b:City>
    <b:RefOrder>26</b:RefOrder>
  </b:Source>
  <b:Source>
    <b:Tag>Pin13</b:Tag>
    <b:SourceType>JournalArticle</b:SourceType>
    <b:Guid>{2C0EB930-05F9-4AB0-9178-E3D34614B1E8}</b:Guid>
    <b:Author>
      <b:Author>
        <b:NameList>
          <b:Person>
            <b:Last>Karatas</b:Last>
            <b:First>Pinar</b:First>
          </b:Person>
          <b:Person>
            <b:Last>Karaman</b:Last>
            <b:First>A.</b:First>
            <b:Middle>Cendel</b:Middle>
          </b:Person>
        </b:NameList>
      </b:Author>
    </b:Author>
    <b:Title>Challenges Faced By Novice Language Teachers: Support, Identity, And Pedagogy in The Initial Years of Teaching</b:Title>
    <b:JournalName>Educational Research Association The International Journal of Research in Teacher Education</b:JournalName>
    <b:Year>2013</b:Year>
    <b:Pages>11</b:Pages>
    <b:RefOrder>27</b:RefOrder>
  </b:Source>
  <b:Source>
    <b:Tag>Pra15</b:Tag>
    <b:SourceType>JournalArticle</b:SourceType>
    <b:Guid>{B94A26FF-24C0-414D-A52E-E730386007F6}</b:Guid>
    <b:Title>Micro-Teaching Skills for Competency Development of Teacher</b:Title>
    <b:Year>2015</b:Year>
    <b:Author>
      <b:Author>
        <b:NameList>
          <b:Person>
            <b:Last>Pagare</b:Last>
            <b:First>B.</b:First>
            <b:Middle>Prashant</b:Middle>
          </b:Person>
        </b:NameList>
      </b:Author>
    </b:Author>
    <b:JournalName>International Journal of Management and Social Science Research Review</b:JournalName>
    <b:Pages>93-97</b:Pages>
    <b:Volume>1</b:Volume>
    <b:Issue>12</b:Issue>
    <b:RefOrder>28</b:RefOrder>
  </b:Source>
  <b:Source>
    <b:Tag>Uni15</b:Tag>
    <b:SourceType>Book</b:SourceType>
    <b:Guid>{786D748E-9C9E-484D-953F-B5EBCBFB2024}</b:Guid>
    <b:Author>
      <b:Author>
        <b:NameList>
          <b:Person>
            <b:Last>Kudus</b:Last>
            <b:First>Unit</b:First>
            <b:Middle>PPL FKIP Universitas Muria</b:Middle>
          </b:Person>
        </b:NameList>
      </b:Author>
    </b:Author>
    <b:Title>Pedoman Praktik Pengalaman Lapangan (PPL) Tahun Akademik 2015/2016</b:Title>
    <b:Year>2015</b:Year>
    <b:City>Kudus</b:City>
    <b:Publisher>Universitas Muria Kudus</b:Publisher>
    <b:RefOrder>29</b:RefOrder>
  </b:Source>
  <b:Source>
    <b:Tag>Rob94</b:Tag>
    <b:SourceType>Report</b:SourceType>
    <b:Guid>{86E2CCC6-6739-4C56-AEDE-8469971F20EC}</b:Guid>
    <b:Title>Using "Think-Time" and "Wait-Time" Skillfully in the Classroom</b:Title>
    <b:Year>1994</b:Year>
    <b:Author>
      <b:Author>
        <b:NameList>
          <b:Person>
            <b:Last>Stahl</b:Last>
            <b:First>Robert</b:First>
            <b:Middle>J</b:Middle>
          </b:Person>
        </b:NameList>
      </b:Author>
    </b:Author>
    <b:Publisher>ericdigest.org</b:Publisher>
    <b:City>Bloomington</b:City>
    <b:RefOrder>30</b:RefOrder>
  </b:Source>
  <b:Source>
    <b:Tag>CIT16</b:Tag>
    <b:SourceType>InternetSite</b:SourceType>
    <b:Guid>{B38C537D-6ADE-4653-B783-2C034E94B57E}</b:Guid>
    <b:Title>CITL Illionis Online</b:Title>
    <b:YearAccessed>2016</b:YearAccessed>
    <b:MonthAccessed>june</b:MonthAccessed>
    <b:DayAccessed>10</b:DayAccessed>
    <b:URL>http://citl.illinois.edu/teaching-resorces/teaching-strategies/questioning-strategies</b:URL>
    <b:Author>
      <b:Author>
        <b:NameList>
          <b:Person>
            <b:Last>CITL</b:Last>
          </b:Person>
        </b:NameList>
      </b:Author>
    </b:Author>
    <b:RefOrder>31</b:RefOrder>
  </b:Source>
  <b:Source>
    <b:Tag>Pri07</b:Tag>
    <b:SourceType>InternetSite</b:SourceType>
    <b:Guid>{3FBD5549-2619-4D8E-BC8D-9DF135159187}</b:Guid>
    <b:Author>
      <b:Author>
        <b:Corporate>Princeton University</b:Corporate>
      </b:Author>
    </b:Author>
    <b:Title>princeton.edu</b:Title>
    <b:Year>2007</b:Year>
    <b:YearAccessed>2016</b:YearAccessed>
    <b:MonthAccessed>August</b:MonthAccessed>
    <b:DayAccessed>31</b:DayAccessed>
    <b:URL>http://wordnet.princeton.edu/perl/webwn?s=student%20teacher</b:URL>
    <b:RefOrder>32</b:RefOrder>
  </b:Source>
</b:Sources>
</file>

<file path=customXml/itemProps1.xml><?xml version="1.0" encoding="utf-8"?>
<ds:datastoreItem xmlns:ds="http://schemas.openxmlformats.org/officeDocument/2006/customXml" ds:itemID="{A434E8A6-1587-4745-A368-9FB888EFB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Skripsi Bahasa Indonesia office 2010.dotx</Template>
  <TotalTime>38</TotalTime>
  <Pages>26</Pages>
  <Words>3041</Words>
  <Characters>17338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2016-09-06T01:27:00Z</cp:lastPrinted>
  <dcterms:created xsi:type="dcterms:W3CDTF">2021-03-31T07:47:00Z</dcterms:created>
  <dcterms:modified xsi:type="dcterms:W3CDTF">2021-07-12T15:16:00Z</dcterms:modified>
</cp:coreProperties>
</file>